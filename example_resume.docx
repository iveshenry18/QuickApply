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21AE" w14:textId="77777777" w:rsidR="00E25713" w:rsidRPr="008077C5" w:rsidRDefault="0081315F" w:rsidP="008077C5">
      <w:pPr>
        <w:pStyle w:val="Title"/>
      </w:pPr>
      <w:r w:rsidRPr="008077C5">
        <w:t>Henry Ives</w:t>
      </w:r>
    </w:p>
    <w:p w14:paraId="78362606" w14:textId="498E4843" w:rsidR="00C87A29" w:rsidRPr="008077C5" w:rsidRDefault="00C87A29" w:rsidP="008077C5">
      <w:pPr>
        <w:pStyle w:val="Jobtitle"/>
      </w:pPr>
      <w:r w:rsidRPr="008077C5">
        <w:t>Software Engineer</w:t>
      </w:r>
    </w:p>
    <w:p w14:paraId="338896D7" w14:textId="44C9818C" w:rsidR="00B87D13" w:rsidRPr="008077C5" w:rsidRDefault="00B87D13" w:rsidP="008077C5">
      <w:pPr>
        <w:pStyle w:val="LogisticalInfo"/>
      </w:pPr>
      <w:r w:rsidRPr="008077C5">
        <w:t>Lake Elsinore, California</w:t>
      </w:r>
      <w:r w:rsidR="00087A7F" w:rsidRPr="008077C5">
        <w:t xml:space="preserve"> 92532</w:t>
      </w:r>
      <w:r w:rsidRPr="008077C5">
        <w:t xml:space="preserve"> </w:t>
      </w:r>
      <w:r w:rsidR="00E25713" w:rsidRPr="008077C5">
        <w:t>|</w:t>
      </w:r>
      <w:r w:rsidRPr="008077C5">
        <w:t xml:space="preserve"> </w:t>
      </w:r>
      <w:r w:rsidR="00C631F0" w:rsidRPr="008077C5">
        <w:t xml:space="preserve">(720) 278-3706 </w:t>
      </w:r>
      <w:r w:rsidR="00E25713" w:rsidRPr="008077C5">
        <w:t>|</w:t>
      </w:r>
      <w:r w:rsidR="00C631F0" w:rsidRPr="008077C5">
        <w:t xml:space="preserve"> </w:t>
      </w:r>
      <w:r w:rsidR="00C03E18" w:rsidRPr="008077C5">
        <w:t>iveshenry18@gmail.com</w:t>
      </w:r>
    </w:p>
    <w:p w14:paraId="327E29BE" w14:textId="0050DB39" w:rsidR="00071E21" w:rsidRPr="00BA56BE" w:rsidRDefault="006545F4" w:rsidP="008077C5">
      <w:pPr>
        <w:pStyle w:val="LogisticalInfo"/>
        <w:rPr>
          <w:rStyle w:val="Hyperlink"/>
          <w:color w:val="auto"/>
          <w:u w:val="none"/>
        </w:rPr>
      </w:pPr>
      <w:hyperlink r:id="rId11" w:history="1">
        <w:r w:rsidR="00FE4BBD" w:rsidRPr="00BA56BE">
          <w:rPr>
            <w:rStyle w:val="Hyperlink"/>
            <w:color w:val="auto"/>
          </w:rPr>
          <w:t>henryives.com</w:t>
        </w:r>
      </w:hyperlink>
      <w:r w:rsidR="00FE4BBD" w:rsidRPr="00BA56BE">
        <w:t xml:space="preserve"> </w:t>
      </w:r>
      <w:r w:rsidR="00E25713" w:rsidRPr="00BA56BE">
        <w:t>|</w:t>
      </w:r>
      <w:r w:rsidR="00FE4BBD" w:rsidRPr="00BA56BE">
        <w:t xml:space="preserve"> </w:t>
      </w:r>
      <w:hyperlink r:id="rId12" w:history="1">
        <w:r w:rsidR="0052525C" w:rsidRPr="00BA56BE">
          <w:rPr>
            <w:rStyle w:val="Hyperlink"/>
            <w:color w:val="auto"/>
          </w:rPr>
          <w:t>linkedin.com/in/henry-ives</w:t>
        </w:r>
      </w:hyperlink>
      <w:r w:rsidR="0052525C" w:rsidRPr="00BA56BE">
        <w:t xml:space="preserve"> </w:t>
      </w:r>
      <w:r w:rsidR="00E25713" w:rsidRPr="00BA56BE">
        <w:t>|</w:t>
      </w:r>
      <w:r w:rsidR="0052525C" w:rsidRPr="00BA56BE">
        <w:t xml:space="preserve"> </w:t>
      </w:r>
      <w:hyperlink r:id="rId13" w:history="1">
        <w:r w:rsidR="00FE4BBD" w:rsidRPr="00BA56BE">
          <w:rPr>
            <w:rStyle w:val="Hyperlink"/>
            <w:color w:val="auto"/>
          </w:rPr>
          <w:t>github.com/iveshenry18</w:t>
        </w:r>
      </w:hyperlink>
    </w:p>
    <w:p w14:paraId="1F65C39E" w14:textId="0118F0B3" w:rsidR="00C20448" w:rsidRPr="0092362E" w:rsidRDefault="00913779" w:rsidP="008077C5">
      <w:pPr>
        <w:pStyle w:val="Heading1"/>
      </w:pPr>
      <w:r w:rsidRPr="008077C5">
        <w:t>Education</w:t>
      </w:r>
    </w:p>
    <w:p w14:paraId="4D0DA1D0" w14:textId="35896013" w:rsidR="002C4BE4" w:rsidRPr="0092362E" w:rsidRDefault="002C4BE4" w:rsidP="003639D8">
      <w:pPr>
        <w:pStyle w:val="Description"/>
        <w:spacing w:before="80"/>
      </w:pPr>
      <w:r w:rsidRPr="0092362E">
        <w:t>Colorado State University | Fort Collins, CO</w:t>
      </w:r>
      <w:r w:rsidR="00753E77" w:rsidRPr="0092362E">
        <w:tab/>
        <w:t>Graduation: 5/2022</w:t>
      </w:r>
    </w:p>
    <w:p w14:paraId="1F057FDB" w14:textId="2EB1C695" w:rsidR="002C4BE4" w:rsidRPr="00D14DE7" w:rsidRDefault="002C4BE4" w:rsidP="006545F4">
      <w:pPr>
        <w:pStyle w:val="ListBullet"/>
        <w:tabs>
          <w:tab w:val="left" w:pos="2880"/>
          <w:tab w:val="right" w:pos="10800"/>
        </w:tabs>
        <w:rPr>
          <w:rStyle w:val="Heading3Char"/>
          <w:color w:val="auto"/>
          <w:sz w:val="18"/>
          <w:szCs w:val="16"/>
        </w:rPr>
      </w:pPr>
      <w:r w:rsidRPr="00D14DE7">
        <w:t xml:space="preserve">B.S. Computer Science - </w:t>
      </w:r>
      <w:r w:rsidR="006545F4">
        <w:tab/>
      </w:r>
      <w:r w:rsidRPr="00D14DE7">
        <w:t>4.0 GPA</w:t>
      </w:r>
      <w:r w:rsidR="006545F4">
        <w:rPr>
          <w:rStyle w:val="Heading3Char"/>
          <w:color w:val="auto"/>
          <w:sz w:val="18"/>
          <w:szCs w:val="16"/>
        </w:rPr>
        <w:tab/>
      </w:r>
      <w:r w:rsidR="005A16F4" w:rsidRPr="00D14DE7">
        <w:rPr>
          <w:rStyle w:val="Heading5Char"/>
          <w:color w:val="auto"/>
          <w:sz w:val="18"/>
          <w:szCs w:val="18"/>
        </w:rPr>
        <w:t>Course</w:t>
      </w:r>
      <w:r w:rsidR="00595445" w:rsidRPr="00D14DE7">
        <w:rPr>
          <w:rStyle w:val="Heading5Char"/>
          <w:color w:val="auto"/>
          <w:sz w:val="18"/>
          <w:szCs w:val="18"/>
        </w:rPr>
        <w:t>work</w:t>
      </w:r>
      <w:r w:rsidR="005A16F4" w:rsidRPr="00D14DE7">
        <w:rPr>
          <w:rStyle w:val="Heading5Char"/>
          <w:color w:val="auto"/>
          <w:sz w:val="18"/>
          <w:szCs w:val="18"/>
        </w:rPr>
        <w:t xml:space="preserve"> </w:t>
      </w:r>
      <w:r w:rsidR="00595445" w:rsidRPr="00D14DE7">
        <w:rPr>
          <w:rStyle w:val="Heading5Char"/>
          <w:color w:val="auto"/>
          <w:sz w:val="18"/>
          <w:szCs w:val="18"/>
        </w:rPr>
        <w:t>c</w:t>
      </w:r>
      <w:r w:rsidR="005A16F4" w:rsidRPr="00D14DE7">
        <w:rPr>
          <w:rStyle w:val="Heading5Char"/>
          <w:color w:val="auto"/>
          <w:sz w:val="18"/>
          <w:szCs w:val="18"/>
        </w:rPr>
        <w:t xml:space="preserve">ompleted: </w:t>
      </w:r>
      <w:r w:rsidRPr="00D14DE7">
        <w:rPr>
          <w:rStyle w:val="Heading5Char"/>
          <w:color w:val="auto"/>
          <w:sz w:val="18"/>
          <w:szCs w:val="18"/>
        </w:rPr>
        <w:t>8/2020</w:t>
      </w:r>
    </w:p>
    <w:p w14:paraId="3106BF7D" w14:textId="719EC4F4" w:rsidR="002C4BE4" w:rsidRPr="0092362E" w:rsidRDefault="002C4BE4" w:rsidP="00BF3E4C">
      <w:pPr>
        <w:pStyle w:val="ListBullet"/>
      </w:pPr>
      <w:r w:rsidRPr="0092362E">
        <w:rPr>
          <w:rStyle w:val="Heading3Char"/>
          <w:color w:val="auto"/>
          <w:sz w:val="18"/>
        </w:rPr>
        <w:t xml:space="preserve">B.M. Music Composition - </w:t>
      </w:r>
      <w:r w:rsidRPr="0092362E">
        <w:rPr>
          <w:rStyle w:val="Heading3Char"/>
          <w:color w:val="auto"/>
          <w:sz w:val="18"/>
        </w:rPr>
        <w:tab/>
        <w:t>3.98 GPA</w:t>
      </w:r>
      <w:r w:rsidRPr="0092362E">
        <w:tab/>
      </w:r>
    </w:p>
    <w:p w14:paraId="6B56F99A" w14:textId="77777777" w:rsidR="007D1347" w:rsidRPr="00134A14" w:rsidRDefault="007D1347" w:rsidP="008077C5">
      <w:pPr>
        <w:pStyle w:val="Heading1"/>
      </w:pPr>
      <w:r w:rsidRPr="00134A14">
        <w:t>Skills</w:t>
      </w:r>
    </w:p>
    <w:p w14:paraId="02B26E7A" w14:textId="6CD963F8" w:rsidR="007D1347" w:rsidRDefault="007D1347" w:rsidP="003639D8">
      <w:pPr>
        <w:tabs>
          <w:tab w:val="left" w:pos="2160"/>
        </w:tabs>
        <w:spacing w:before="80"/>
        <w:ind w:left="2160" w:hanging="2160"/>
        <w:rPr>
          <w:i/>
          <w:iCs/>
          <w:color w:val="auto"/>
          <w:sz w:val="20"/>
          <w:szCs w:val="20"/>
        </w:rPr>
      </w:pPr>
      <w:r w:rsidRPr="003639D8">
        <w:rPr>
          <w:rStyle w:val="Heading3Char"/>
        </w:rPr>
        <w:t>Most Experience –</w:t>
      </w:r>
      <w:r w:rsidRPr="00D747B2">
        <w:rPr>
          <w:rStyle w:val="Heading3Char"/>
        </w:rPr>
        <w:t xml:space="preserve"> </w:t>
      </w:r>
      <w:r w:rsidRPr="00D747B2">
        <w:rPr>
          <w:rStyle w:val="Heading3Char"/>
        </w:rPr>
        <w:tab/>
      </w:r>
      <w:r w:rsidRPr="00D747B2">
        <w:rPr>
          <w:rStyle w:val="Heading4Char"/>
        </w:rPr>
        <w:t>Python (TensorFlow, Django), JavaScript (React, Node.js), Java, Microsoft Excel, Linux, Windows,</w:t>
      </w:r>
    </w:p>
    <w:p w14:paraId="1244F698" w14:textId="506D5CC5" w:rsidR="007D1347" w:rsidRPr="00BB4B61" w:rsidRDefault="007D1347" w:rsidP="00D747B2">
      <w:pPr>
        <w:pStyle w:val="Heading4"/>
      </w:pPr>
      <w:r>
        <w:tab/>
      </w:r>
      <w:r w:rsidR="00D747B2">
        <w:tab/>
      </w:r>
      <w:r w:rsidR="00D747B2">
        <w:tab/>
      </w:r>
      <w:r>
        <w:t>OO Design and Analysis, Test-Driven Development, Continuous Integration, Agile Development</w:t>
      </w:r>
    </w:p>
    <w:p w14:paraId="7AB4E881" w14:textId="77777777" w:rsidR="007D1347" w:rsidRPr="00BB4B61" w:rsidRDefault="007D1347" w:rsidP="007D1347">
      <w:pPr>
        <w:rPr>
          <w:i/>
          <w:iCs/>
          <w:color w:val="auto"/>
          <w:sz w:val="20"/>
          <w:szCs w:val="20"/>
        </w:rPr>
      </w:pPr>
      <w:r w:rsidRPr="00D747B2">
        <w:rPr>
          <w:rStyle w:val="Heading3Char"/>
        </w:rPr>
        <w:t xml:space="preserve">Some Experience – </w:t>
      </w:r>
      <w:r w:rsidRPr="00D747B2">
        <w:rPr>
          <w:rStyle w:val="Heading3Char"/>
        </w:rPr>
        <w:tab/>
      </w:r>
      <w:r w:rsidRPr="00D747B2">
        <w:rPr>
          <w:rStyle w:val="Heading4Char"/>
        </w:rPr>
        <w:t>HTML, CSS, C++, SQL (MySQL, MariaDB), C, Bash, G Suite APIs, Google Cloud Platform</w:t>
      </w:r>
    </w:p>
    <w:p w14:paraId="0948920E" w14:textId="03025D9A" w:rsidR="007D1347" w:rsidRDefault="007D1347" w:rsidP="007D1347">
      <w:pPr>
        <w:rPr>
          <w:color w:val="auto"/>
        </w:rPr>
      </w:pPr>
      <w:r w:rsidRPr="00D747B2">
        <w:rPr>
          <w:rStyle w:val="Heading3Char"/>
        </w:rPr>
        <w:t>Familiar –</w:t>
      </w:r>
      <w:r w:rsidRPr="00D747B2">
        <w:rPr>
          <w:rStyle w:val="Heading3Char"/>
        </w:rPr>
        <w:tab/>
      </w:r>
      <w:r w:rsidRPr="00D747B2">
        <w:rPr>
          <w:rStyle w:val="Heading3Char"/>
        </w:rPr>
        <w:tab/>
      </w:r>
      <w:r w:rsidRPr="00D747B2">
        <w:rPr>
          <w:rStyle w:val="Heading4Char"/>
        </w:rPr>
        <w:t>Ruby (Rails), PowerShell, Flask</w:t>
      </w:r>
    </w:p>
    <w:p w14:paraId="540FF311" w14:textId="698FA6E5" w:rsidR="00B54B97" w:rsidRPr="00134A14" w:rsidRDefault="00913779" w:rsidP="008077C5">
      <w:pPr>
        <w:pStyle w:val="Heading1"/>
      </w:pPr>
      <w:r>
        <w:t>Projects and Coursework</w:t>
      </w:r>
    </w:p>
    <w:p w14:paraId="535ACAEF" w14:textId="77777777" w:rsidR="00664DA3" w:rsidRPr="00BB4B61" w:rsidRDefault="006545F4" w:rsidP="003639D8">
      <w:pPr>
        <w:tabs>
          <w:tab w:val="center" w:pos="6120"/>
          <w:tab w:val="right" w:pos="11520"/>
        </w:tabs>
        <w:spacing w:before="80"/>
        <w:contextualSpacing/>
        <w:rPr>
          <w:rStyle w:val="Heading5Char"/>
          <w:color w:val="auto"/>
        </w:rPr>
      </w:pPr>
      <w:hyperlink r:id="rId14" w:history="1">
        <w:r w:rsidR="00664DA3" w:rsidRPr="00D747B2">
          <w:rPr>
            <w:rStyle w:val="Heading3Char"/>
          </w:rPr>
          <w:t>“Tone Encoder” Deep Autoencoder</w:t>
        </w:r>
      </w:hyperlink>
      <w:r w:rsidR="00664DA3" w:rsidRPr="00D747B2">
        <w:rPr>
          <w:rStyle w:val="Heading3Char"/>
        </w:rPr>
        <w:t xml:space="preserve"> | </w:t>
      </w:r>
      <w:r w:rsidR="00664DA3" w:rsidRPr="00D747B2">
        <w:rPr>
          <w:rStyle w:val="Heading4Char"/>
        </w:rPr>
        <w:t>CS445 – Machine Learning</w:t>
      </w:r>
      <w:r w:rsidR="00664DA3" w:rsidRPr="00BB4B61">
        <w:rPr>
          <w:color w:val="auto"/>
          <w:sz w:val="20"/>
          <w:szCs w:val="20"/>
        </w:rPr>
        <w:tab/>
      </w:r>
      <w:r w:rsidR="00664DA3" w:rsidRPr="00BB4B61">
        <w:rPr>
          <w:color w:val="auto"/>
          <w:sz w:val="20"/>
          <w:szCs w:val="20"/>
        </w:rPr>
        <w:tab/>
      </w:r>
    </w:p>
    <w:p w14:paraId="5D28114F" w14:textId="77777777" w:rsidR="00664DA3" w:rsidRPr="00BF3E4C" w:rsidRDefault="00664DA3" w:rsidP="00BF3E4C">
      <w:pPr>
        <w:pStyle w:val="ListBullet"/>
      </w:pPr>
      <w:r w:rsidRPr="00BF3E4C">
        <w:t>Architected and trained a 13-layer metadata-informed deep convolutional autoencoder for reproducing sound files</w:t>
      </w:r>
    </w:p>
    <w:p w14:paraId="652CDF69" w14:textId="77777777" w:rsidR="00664DA3" w:rsidRPr="00BB4B61" w:rsidRDefault="00664DA3" w:rsidP="00BF3E4C">
      <w:pPr>
        <w:pStyle w:val="ListBullet"/>
      </w:pPr>
      <w:r w:rsidRPr="00BB4B61">
        <w:t xml:space="preserve">Maximized </w:t>
      </w:r>
      <w:r>
        <w:t>pipeline</w:t>
      </w:r>
      <w:r w:rsidRPr="00BB4B61">
        <w:t xml:space="preserve"> efficiency using end-to-end TensorFlow and Keras for data ingestion, pre-processing, and training</w:t>
      </w:r>
    </w:p>
    <w:p w14:paraId="0583A593" w14:textId="77777777" w:rsidR="00664DA3" w:rsidRPr="00BB4B61" w:rsidRDefault="00664DA3" w:rsidP="00BF3E4C">
      <w:pPr>
        <w:pStyle w:val="ListBullet"/>
      </w:pPr>
      <w:r>
        <w:t xml:space="preserve">Migrated the model from Jupyter Notebook to Google Colaboratory to take advantage of Google Cloud TPUs, then trained the </w:t>
      </w:r>
      <w:r w:rsidRPr="00BB4B61">
        <w:t>model for over 20 hours on the 70+ GB NSynth Dataset</w:t>
      </w:r>
    </w:p>
    <w:p w14:paraId="2673B77E" w14:textId="3B136904" w:rsidR="00664DA3" w:rsidRPr="00BB4B61" w:rsidRDefault="005A4303" w:rsidP="00BF3E4C">
      <w:pPr>
        <w:pStyle w:val="ListBullet"/>
      </w:pPr>
      <w:r>
        <w:t>Analyzed</w:t>
      </w:r>
      <w:r w:rsidR="00664DA3" w:rsidRPr="00BB4B61">
        <w:t xml:space="preserve"> and visualized the results using matplotlib, as well as Fourier analysis and other digital signal processing methods</w:t>
      </w:r>
    </w:p>
    <w:p w14:paraId="7E34AD90" w14:textId="77777777" w:rsidR="00CA2D6F" w:rsidRPr="00BB4B61" w:rsidRDefault="00CA2D6F" w:rsidP="00CA2D6F">
      <w:pPr>
        <w:tabs>
          <w:tab w:val="center" w:pos="6120"/>
          <w:tab w:val="right" w:pos="11520"/>
        </w:tabs>
        <w:spacing w:before="80"/>
        <w:contextualSpacing/>
        <w:rPr>
          <w:rStyle w:val="Heading5Char"/>
          <w:color w:val="auto"/>
        </w:rPr>
      </w:pPr>
      <w:r w:rsidRPr="00D747B2">
        <w:rPr>
          <w:rStyle w:val="Heading3Char"/>
        </w:rPr>
        <w:t>Trip Planning Web Application |</w:t>
      </w:r>
      <w:r w:rsidRPr="00BB4B61">
        <w:rPr>
          <w:rStyle w:val="Heading3Char"/>
          <w:color w:val="auto"/>
          <w:szCs w:val="20"/>
        </w:rPr>
        <w:t xml:space="preserve"> </w:t>
      </w:r>
      <w:r w:rsidRPr="00D747B2">
        <w:rPr>
          <w:rStyle w:val="Heading4Char"/>
        </w:rPr>
        <w:t>CS314 – Software Engineering</w:t>
      </w:r>
      <w:r w:rsidRPr="00BB4B61">
        <w:rPr>
          <w:color w:val="auto"/>
          <w:sz w:val="20"/>
          <w:szCs w:val="20"/>
        </w:rPr>
        <w:tab/>
      </w:r>
      <w:r w:rsidRPr="00BB4B61">
        <w:rPr>
          <w:color w:val="auto"/>
          <w:sz w:val="20"/>
          <w:szCs w:val="20"/>
        </w:rPr>
        <w:tab/>
      </w:r>
    </w:p>
    <w:p w14:paraId="45F370E3" w14:textId="77777777" w:rsidR="00CA2D6F" w:rsidRPr="00BB4B61" w:rsidRDefault="00CA2D6F" w:rsidP="00BF3E4C">
      <w:pPr>
        <w:pStyle w:val="ListBullet"/>
      </w:pPr>
      <w:r w:rsidRPr="00BB4B61">
        <w:t>Lead a team of four in the development of a web app for measuring distances and optimizing trips between locations</w:t>
      </w:r>
    </w:p>
    <w:p w14:paraId="273E8CCF" w14:textId="77777777" w:rsidR="00CA2D6F" w:rsidRPr="00BB4B61" w:rsidRDefault="00CA2D6F" w:rsidP="00BF3E4C">
      <w:pPr>
        <w:pStyle w:val="ListBullet"/>
      </w:pPr>
      <w:r w:rsidRPr="00BB4B61">
        <w:t>Developed both the React.js user interface as well as the Java and MySQL backend, operating as a REST API using Java Spark</w:t>
      </w:r>
    </w:p>
    <w:p w14:paraId="25AC9A99" w14:textId="77777777" w:rsidR="00CA2D6F" w:rsidRPr="00BB4B61" w:rsidRDefault="00CA2D6F" w:rsidP="00BF3E4C">
      <w:pPr>
        <w:pStyle w:val="ListBullet"/>
      </w:pPr>
      <w:r w:rsidRPr="00BB4B61">
        <w:t>Delivered working features and high-quality code on a bi-weekly basis within a Scrum agile framework using Git, GitHub, ZenHub Kanban boards, TravisCI, and Code Climate</w:t>
      </w:r>
    </w:p>
    <w:p w14:paraId="69B3984D" w14:textId="6FFFD888" w:rsidR="00CA2D6F" w:rsidRPr="00BB4B61" w:rsidRDefault="00CA2D6F" w:rsidP="00BF3E4C">
      <w:pPr>
        <w:pStyle w:val="ListBullet"/>
      </w:pPr>
      <w:r w:rsidRPr="00BB4B61">
        <w:t>Engaged in test-driven development using JUnit and Jest, exceeding code coverage and maintainability standards.</w:t>
      </w:r>
    </w:p>
    <w:p w14:paraId="2FD9DE4E" w14:textId="67BC7358" w:rsidR="00EE2C83" w:rsidRPr="00BB4B61" w:rsidRDefault="006545F4" w:rsidP="00EE2C83">
      <w:pPr>
        <w:tabs>
          <w:tab w:val="center" w:pos="6120"/>
          <w:tab w:val="right" w:pos="11520"/>
        </w:tabs>
        <w:spacing w:before="80"/>
        <w:contextualSpacing/>
        <w:rPr>
          <w:color w:val="auto"/>
          <w:sz w:val="20"/>
          <w:szCs w:val="20"/>
        </w:rPr>
      </w:pPr>
      <w:hyperlink r:id="rId15" w:history="1">
        <w:r w:rsidR="00EE2C83" w:rsidRPr="00D747B2">
          <w:rPr>
            <w:rStyle w:val="Heading3Char"/>
          </w:rPr>
          <w:t>henryives.com</w:t>
        </w:r>
      </w:hyperlink>
      <w:r w:rsidR="00B526F8" w:rsidRPr="00D747B2">
        <w:rPr>
          <w:rStyle w:val="Heading3Char"/>
        </w:rPr>
        <w:t xml:space="preserve"> |</w:t>
      </w:r>
      <w:r w:rsidR="00B526F8" w:rsidRPr="00BB4B61">
        <w:rPr>
          <w:rStyle w:val="Heading3Char"/>
          <w:color w:val="auto"/>
        </w:rPr>
        <w:t xml:space="preserve"> </w:t>
      </w:r>
      <w:r w:rsidR="00EC7922" w:rsidRPr="00D747B2">
        <w:rPr>
          <w:rStyle w:val="Heading4Char"/>
        </w:rPr>
        <w:t>Independent</w:t>
      </w:r>
      <w:r w:rsidR="00EE2C83" w:rsidRPr="00BB4B61">
        <w:rPr>
          <w:rStyle w:val="Heading3Char"/>
          <w:color w:val="auto"/>
        </w:rPr>
        <w:tab/>
      </w:r>
      <w:r w:rsidR="00EE2C83" w:rsidRPr="00BB4B61">
        <w:rPr>
          <w:rStyle w:val="Heading3Char"/>
          <w:color w:val="auto"/>
        </w:rPr>
        <w:tab/>
      </w:r>
    </w:p>
    <w:p w14:paraId="51866302" w14:textId="77777777" w:rsidR="00F73F5A" w:rsidRPr="00BB4B61" w:rsidRDefault="00F73F5A" w:rsidP="00BF3E4C">
      <w:pPr>
        <w:pStyle w:val="ListBullet"/>
      </w:pPr>
      <w:r w:rsidRPr="00BB4B61">
        <w:t>Designed, built, and continuously maintain a custom website to showcase my composition and software work using Wix</w:t>
      </w:r>
    </w:p>
    <w:p w14:paraId="2B91340C" w14:textId="77777777" w:rsidR="00F73F5A" w:rsidRPr="00BB4B61" w:rsidRDefault="00F73F5A" w:rsidP="00BF3E4C">
      <w:pPr>
        <w:pStyle w:val="ListBullet"/>
      </w:pPr>
      <w:r w:rsidRPr="00BB4B61">
        <w:t>Create interactive, expressive features using Wix’s jQuery-like JavaScript frontend and a Node.js backend</w:t>
      </w:r>
    </w:p>
    <w:p w14:paraId="02ECC020" w14:textId="330DB8C7" w:rsidR="00B54B97" w:rsidRPr="00BB4B61" w:rsidRDefault="006545F4" w:rsidP="00B10474">
      <w:pPr>
        <w:tabs>
          <w:tab w:val="center" w:pos="6120"/>
          <w:tab w:val="right" w:pos="11520"/>
        </w:tabs>
        <w:spacing w:before="80"/>
        <w:contextualSpacing/>
        <w:rPr>
          <w:color w:val="auto"/>
          <w:sz w:val="20"/>
          <w:szCs w:val="20"/>
        </w:rPr>
      </w:pPr>
      <w:hyperlink r:id="rId16" w:history="1">
        <w:r w:rsidR="00B54B97" w:rsidRPr="00D747B2">
          <w:rPr>
            <w:rStyle w:val="Heading3Char"/>
          </w:rPr>
          <w:t>Touchless MIDI IoT Device</w:t>
        </w:r>
      </w:hyperlink>
      <w:r w:rsidR="00EC7922" w:rsidRPr="00D747B2">
        <w:rPr>
          <w:rStyle w:val="Heading3Char"/>
        </w:rPr>
        <w:t xml:space="preserve"> |</w:t>
      </w:r>
      <w:r w:rsidR="00EC7922" w:rsidRPr="00BB4B61">
        <w:rPr>
          <w:rStyle w:val="Heading3Char"/>
          <w:color w:val="auto"/>
        </w:rPr>
        <w:t xml:space="preserve"> </w:t>
      </w:r>
      <w:r w:rsidR="00EC7922" w:rsidRPr="00D747B2">
        <w:rPr>
          <w:rStyle w:val="Heading4Char"/>
        </w:rPr>
        <w:t>CS356 - Operating Systems</w:t>
      </w:r>
      <w:r w:rsidR="009E2B54" w:rsidRPr="00BB4B61">
        <w:rPr>
          <w:color w:val="auto"/>
          <w:sz w:val="20"/>
          <w:szCs w:val="20"/>
        </w:rPr>
        <w:tab/>
      </w:r>
      <w:r w:rsidR="009E2B54" w:rsidRPr="00BB4B61">
        <w:rPr>
          <w:color w:val="auto"/>
          <w:sz w:val="20"/>
          <w:szCs w:val="20"/>
        </w:rPr>
        <w:tab/>
      </w:r>
    </w:p>
    <w:p w14:paraId="74819948" w14:textId="07FA8C07" w:rsidR="00010498" w:rsidRPr="00BB4B61" w:rsidRDefault="00010498" w:rsidP="00BF3E4C">
      <w:pPr>
        <w:pStyle w:val="ListBullet"/>
      </w:pPr>
      <w:r w:rsidRPr="00BB4B61">
        <w:t>Prototyped a device that allows a user to control virtual musical instruments by moving their hand in front of a sensor</w:t>
      </w:r>
    </w:p>
    <w:p w14:paraId="2AE24E6D" w14:textId="77777777" w:rsidR="00010498" w:rsidRPr="00BB4B61" w:rsidRDefault="00010498" w:rsidP="00BF3E4C">
      <w:pPr>
        <w:pStyle w:val="ListBullet"/>
      </w:pPr>
      <w:r w:rsidRPr="00BB4B61">
        <w:t xml:space="preserve">Developed Python and Bash scripts and configured 3rd-party software to collect, process, and transmit data in real-time </w:t>
      </w:r>
    </w:p>
    <w:p w14:paraId="46E77B65" w14:textId="77777777" w:rsidR="00010498" w:rsidRPr="00BB4B61" w:rsidRDefault="00010498" w:rsidP="00BF3E4C">
      <w:pPr>
        <w:pStyle w:val="ListBullet"/>
      </w:pPr>
      <w:r w:rsidRPr="00BB4B61">
        <w:t>Tuned script parameters to reduce total latency to under 15 ms</w:t>
      </w:r>
    </w:p>
    <w:p w14:paraId="7740057E" w14:textId="018939ED" w:rsidR="00DD6FCD" w:rsidRPr="00894214" w:rsidRDefault="00DD6FCD" w:rsidP="008077C5">
      <w:pPr>
        <w:pStyle w:val="Heading1"/>
      </w:pPr>
      <w:r w:rsidRPr="00894214">
        <w:t>Work Experience</w:t>
      </w:r>
    </w:p>
    <w:p w14:paraId="6E1FB898" w14:textId="1F5FDAAF" w:rsidR="00DD6FCD" w:rsidRPr="00BB4B61" w:rsidRDefault="00DD6FCD" w:rsidP="00DD6FCD">
      <w:pPr>
        <w:pStyle w:val="Heading3"/>
        <w:rPr>
          <w:color w:val="auto"/>
        </w:rPr>
      </w:pPr>
      <w:r w:rsidRPr="00180D46">
        <w:t>Amazon Air | Moreno Valley, CA |</w:t>
      </w:r>
      <w:r w:rsidRPr="00BB4B61">
        <w:rPr>
          <w:color w:val="auto"/>
        </w:rPr>
        <w:t xml:space="preserve"> </w:t>
      </w:r>
      <w:r w:rsidRPr="00180D46">
        <w:rPr>
          <w:rStyle w:val="Heading4Char"/>
        </w:rPr>
        <w:t>Seasonal Air Gateway Associate</w:t>
      </w:r>
      <w:r w:rsidRPr="00BB4B61">
        <w:rPr>
          <w:rStyle w:val="Heading4Char"/>
          <w:color w:val="auto"/>
        </w:rPr>
        <w:tab/>
      </w:r>
      <w:r w:rsidRPr="00BB4B61">
        <w:rPr>
          <w:rStyle w:val="Heading4Char"/>
          <w:color w:val="auto"/>
        </w:rPr>
        <w:tab/>
      </w:r>
      <w:r w:rsidRPr="00180D46">
        <w:t>7/2020–Current</w:t>
      </w:r>
    </w:p>
    <w:p w14:paraId="51F988F1" w14:textId="77777777" w:rsidR="00DD6FCD" w:rsidRPr="00BB4B61" w:rsidRDefault="00DD6FCD" w:rsidP="00BF3E4C">
      <w:pPr>
        <w:pStyle w:val="ListBullet"/>
      </w:pPr>
      <w:r w:rsidRPr="00BB4B61">
        <w:t>Sort, scan, stack, and load hundreds of packages per hour in a dynamic and demanding environment</w:t>
      </w:r>
    </w:p>
    <w:p w14:paraId="6D076AC7" w14:textId="77777777" w:rsidR="00DD6FCD" w:rsidRPr="00BB4B61" w:rsidRDefault="00DD6FCD" w:rsidP="00BF3E4C">
      <w:pPr>
        <w:pStyle w:val="ListBullet"/>
      </w:pPr>
      <w:r w:rsidRPr="00BB4B61">
        <w:t>Anticipate and respond to rapidly shifting operational demands to maximize my contribution to each customer’s experience</w:t>
      </w:r>
    </w:p>
    <w:p w14:paraId="50983D57" w14:textId="591C986B" w:rsidR="00DD6FCD" w:rsidRPr="00BB4B61" w:rsidRDefault="00DD6FCD" w:rsidP="00BF3E4C">
      <w:pPr>
        <w:pStyle w:val="ListBullet"/>
      </w:pPr>
      <w:r w:rsidRPr="00BB4B61">
        <w:t>Resourcefully develop innovative approaches to maximize the quantity of packages processed while maintaining quality</w:t>
      </w:r>
    </w:p>
    <w:p w14:paraId="7B7625EB" w14:textId="77777777" w:rsidR="00DD6FCD" w:rsidRPr="00180D46" w:rsidRDefault="00DD6FCD" w:rsidP="00DD6FCD">
      <w:pPr>
        <w:pStyle w:val="Heading3"/>
      </w:pPr>
      <w:r w:rsidRPr="00BB4B61">
        <w:rPr>
          <w:color w:val="auto"/>
        </w:rPr>
        <w:t xml:space="preserve">Etiwanda High School | Rancho Cucamonga, CA | </w:t>
      </w:r>
      <w:r w:rsidRPr="00BB4B61">
        <w:rPr>
          <w:rStyle w:val="Heading4Char"/>
          <w:color w:val="auto"/>
          <w:szCs w:val="22"/>
        </w:rPr>
        <w:t>Marching Percussion Instructor</w:t>
      </w:r>
      <w:r w:rsidRPr="00BB4B61">
        <w:rPr>
          <w:rStyle w:val="Heading4Char"/>
          <w:color w:val="auto"/>
        </w:rPr>
        <w:tab/>
      </w:r>
      <w:r w:rsidRPr="00180D46">
        <w:t>12/2019–Current</w:t>
      </w:r>
    </w:p>
    <w:p w14:paraId="7E99971D" w14:textId="77777777" w:rsidR="00DD6FCD" w:rsidRPr="00BB4B61" w:rsidRDefault="00DD6FCD" w:rsidP="00BF3E4C">
      <w:pPr>
        <w:pStyle w:val="ListBullet"/>
      </w:pPr>
      <w:r w:rsidRPr="00BB4B61">
        <w:t>Instruct the tenor drum section of one of the nation’s top indoor percussion programs</w:t>
      </w:r>
    </w:p>
    <w:p w14:paraId="65471F5B" w14:textId="0FED9EAA" w:rsidR="00DD6FCD" w:rsidRPr="00BB4B61" w:rsidRDefault="00DD6FCD" w:rsidP="00BF3E4C">
      <w:pPr>
        <w:pStyle w:val="ListBullet"/>
      </w:pPr>
      <w:r w:rsidRPr="00BB4B61">
        <w:t xml:space="preserve">Elevate the skills and understanding of the students through </w:t>
      </w:r>
      <w:r w:rsidR="0052134C">
        <w:t>technical communication</w:t>
      </w:r>
      <w:r w:rsidRPr="00BB4B61">
        <w:t>, assignment</w:t>
      </w:r>
      <w:r w:rsidR="001F0136">
        <w:t>s</w:t>
      </w:r>
      <w:r w:rsidRPr="00BB4B61">
        <w:t>, and example</w:t>
      </w:r>
      <w:r w:rsidR="001F0136">
        <w:t>s</w:t>
      </w:r>
    </w:p>
    <w:p w14:paraId="748ACE95" w14:textId="77777777" w:rsidR="00DD6FCD" w:rsidRPr="00BB4B61" w:rsidRDefault="00DD6FCD" w:rsidP="00BF3E4C">
      <w:pPr>
        <w:pStyle w:val="ListBullet"/>
      </w:pPr>
      <w:r w:rsidRPr="00BB4B61">
        <w:t>Increase ensemble efficiency through priority-setting and rehearsal time management</w:t>
      </w:r>
    </w:p>
    <w:p w14:paraId="0C2412E2" w14:textId="001715CF" w:rsidR="00DD6FCD" w:rsidRPr="00BB4B61" w:rsidRDefault="00DD6FCD" w:rsidP="00DD6FCD">
      <w:pPr>
        <w:pStyle w:val="Heading3"/>
        <w:rPr>
          <w:color w:val="auto"/>
        </w:rPr>
      </w:pPr>
      <w:r w:rsidRPr="00BB4B61">
        <w:rPr>
          <w:color w:val="auto"/>
        </w:rPr>
        <w:t xml:space="preserve">Freelance | </w:t>
      </w:r>
      <w:r w:rsidRPr="00BB4B61">
        <w:rPr>
          <w:rStyle w:val="Heading4Char"/>
          <w:color w:val="auto"/>
          <w:szCs w:val="22"/>
        </w:rPr>
        <w:t>Music Composer, Arranger, and Copyist</w:t>
      </w:r>
      <w:r w:rsidRPr="00BB4B61">
        <w:rPr>
          <w:color w:val="auto"/>
        </w:rPr>
        <w:tab/>
      </w:r>
      <w:r w:rsidRPr="00BB4B61">
        <w:rPr>
          <w:color w:val="auto"/>
        </w:rPr>
        <w:tab/>
      </w:r>
      <w:r w:rsidRPr="00BB4B61">
        <w:rPr>
          <w:rStyle w:val="Heading5Char"/>
          <w:color w:val="auto"/>
        </w:rPr>
        <w:t>8/2019–Current</w:t>
      </w:r>
    </w:p>
    <w:p w14:paraId="0346892E" w14:textId="22DA8633" w:rsidR="00017391" w:rsidRDefault="00017391" w:rsidP="00BF3E4C">
      <w:pPr>
        <w:pStyle w:val="ListBullet"/>
      </w:pPr>
      <w:r w:rsidRPr="006D7369">
        <w:t>Compose</w:t>
      </w:r>
      <w:r w:rsidR="002A5671">
        <w:t xml:space="preserve"> and produce</w:t>
      </w:r>
      <w:r w:rsidRPr="006D7369">
        <w:t xml:space="preserve"> original music and arrangements for a variety of ensembles using pen and paper, Finale, and Pro Tools</w:t>
      </w:r>
      <w:r w:rsidRPr="00BB4B61">
        <w:t xml:space="preserve"> </w:t>
      </w:r>
    </w:p>
    <w:p w14:paraId="7BD3D293" w14:textId="6C0B2991" w:rsidR="00DD6FCD" w:rsidRDefault="00DD6FCD" w:rsidP="00BF3E4C">
      <w:pPr>
        <w:pStyle w:val="ListBullet"/>
      </w:pPr>
      <w:r w:rsidRPr="00BB4B61">
        <w:t>Work closely with performers and music directors to align budget, timeline, and artistic vision</w:t>
      </w:r>
    </w:p>
    <w:p w14:paraId="40EF3614" w14:textId="4BB17934" w:rsidR="005353D2" w:rsidRPr="00BB4B61" w:rsidRDefault="008A00B9" w:rsidP="00BF3E4C">
      <w:pPr>
        <w:pStyle w:val="ListBullet"/>
      </w:pPr>
      <w:r>
        <w:t xml:space="preserve">Develop and maintain a personal portfolio website </w:t>
      </w:r>
      <w:r w:rsidR="004D1E30" w:rsidRPr="00BB4B61">
        <w:t>using Wix</w:t>
      </w:r>
    </w:p>
    <w:p w14:paraId="3AC50B58" w14:textId="6D156D90" w:rsidR="00AF2FDB" w:rsidRPr="00134A14" w:rsidRDefault="00AF2FDB" w:rsidP="008077C5">
      <w:pPr>
        <w:pStyle w:val="Heading1"/>
      </w:pPr>
      <w:r w:rsidRPr="00134A14">
        <w:t>Honors and Achievements</w:t>
      </w:r>
    </w:p>
    <w:p w14:paraId="230287ED" w14:textId="0A14BD70" w:rsidR="00AF2FDB" w:rsidRPr="00180D46" w:rsidRDefault="00AF2FDB" w:rsidP="003639D8">
      <w:pPr>
        <w:pStyle w:val="ListBullet"/>
        <w:spacing w:before="80"/>
        <w:ind w:left="259" w:hanging="245"/>
      </w:pPr>
      <w:r w:rsidRPr="00180D46">
        <w:t>Dean’s List</w:t>
      </w:r>
      <w:r w:rsidR="00EC356C" w:rsidRPr="00180D46">
        <w:t xml:space="preserve">, </w:t>
      </w:r>
      <w:r w:rsidRPr="00180D46">
        <w:t xml:space="preserve">CSU College of Natural Sciences </w:t>
      </w:r>
      <w:r w:rsidR="00263D45" w:rsidRPr="00180D46">
        <w:t>(</w:t>
      </w:r>
      <w:r w:rsidRPr="00180D46">
        <w:t>Fall 2017, Spring and Fall 2018, Spring and Fall 2019</w:t>
      </w:r>
      <w:r w:rsidR="00022730" w:rsidRPr="00180D46">
        <w:t>, Spring 2020</w:t>
      </w:r>
      <w:r w:rsidR="00263D45" w:rsidRPr="00180D46">
        <w:t>)</w:t>
      </w:r>
    </w:p>
    <w:p w14:paraId="3A633173" w14:textId="001A70C0" w:rsidR="00AF2FDB" w:rsidRPr="00180D46" w:rsidRDefault="00AF2FDB" w:rsidP="00BF3E4C">
      <w:pPr>
        <w:pStyle w:val="ListBullet"/>
      </w:pPr>
      <w:r w:rsidRPr="00180D46">
        <w:t>Academic and Performance Scholarship</w:t>
      </w:r>
      <w:r w:rsidR="00E609B9">
        <w:t xml:space="preserve"> Recipient</w:t>
      </w:r>
      <w:r w:rsidR="009D4B54" w:rsidRPr="00180D46">
        <w:t xml:space="preserve"> (</w:t>
      </w:r>
      <w:r w:rsidRPr="00180D46">
        <w:t>National Merit, CSU Green and Gold, Creative and Performing Arts</w:t>
      </w:r>
      <w:r w:rsidR="009D4B54" w:rsidRPr="00180D46">
        <w:t>)</w:t>
      </w:r>
    </w:p>
    <w:p w14:paraId="7EC389A5" w14:textId="0D3DC0F8" w:rsidR="00AF2FDB" w:rsidRPr="00180D46" w:rsidRDefault="004A7F82" w:rsidP="00BF3E4C">
      <w:pPr>
        <w:pStyle w:val="ListBullet"/>
      </w:pPr>
      <w:r w:rsidRPr="00180D46">
        <w:t xml:space="preserve">Winner of </w:t>
      </w:r>
      <w:r w:rsidR="00E25713" w:rsidRPr="00180D46">
        <w:t xml:space="preserve">the </w:t>
      </w:r>
      <w:r w:rsidR="009D4B54" w:rsidRPr="00180D46">
        <w:t xml:space="preserve">2020 SCPA Composition </w:t>
      </w:r>
      <w:r w:rsidR="00AB5560" w:rsidRPr="00180D46">
        <w:t>Competition</w:t>
      </w:r>
      <w:r w:rsidR="00E43309" w:rsidRPr="00180D46">
        <w:t xml:space="preserve"> and</w:t>
      </w:r>
      <w:r w:rsidR="009D4B54" w:rsidRPr="00180D46">
        <w:t xml:space="preserve"> </w:t>
      </w:r>
      <w:r w:rsidR="00E25713" w:rsidRPr="00180D46">
        <w:t xml:space="preserve">the </w:t>
      </w:r>
      <w:r w:rsidR="009D4B54" w:rsidRPr="00180D46">
        <w:t>2019 CSU Lower Division Composition Contest</w:t>
      </w:r>
    </w:p>
    <w:p w14:paraId="1BFB6037" w14:textId="7B4E092A" w:rsidR="00AF2FDB" w:rsidRPr="00180D46" w:rsidRDefault="00AF2FDB" w:rsidP="00BF3E4C">
      <w:pPr>
        <w:pStyle w:val="ListBullet"/>
      </w:pPr>
      <w:r w:rsidRPr="00180D46">
        <w:t xml:space="preserve">Member of World Class Marching Ensembles </w:t>
      </w:r>
      <w:r w:rsidR="00AB5560" w:rsidRPr="00180D46">
        <w:t xml:space="preserve">(Blue Knights, 7th place in 2019 DCI World </w:t>
      </w:r>
      <w:r w:rsidR="0087305F" w:rsidRPr="00180D46">
        <w:t>Championships</w:t>
      </w:r>
      <w:r w:rsidR="004A7F82" w:rsidRPr="00180D46">
        <w:t>; s</w:t>
      </w:r>
      <w:r w:rsidR="00AB5560" w:rsidRPr="00180D46">
        <w:t xml:space="preserve">ection </w:t>
      </w:r>
      <w:r w:rsidR="004A7F82" w:rsidRPr="00180D46">
        <w:t>l</w:t>
      </w:r>
      <w:r w:rsidR="00AB5560" w:rsidRPr="00180D46">
        <w:t>eade</w:t>
      </w:r>
      <w:r w:rsidR="006B69EA" w:rsidRPr="00180D46">
        <w:t>r</w:t>
      </w:r>
      <w:r w:rsidR="00AB5560" w:rsidRPr="00180D46">
        <w:t>)</w:t>
      </w:r>
    </w:p>
    <w:p w14:paraId="27D7BE57" w14:textId="63C3E081" w:rsidR="00DD6FCD" w:rsidRPr="00180D46" w:rsidRDefault="00AF2FDB" w:rsidP="00BF3E4C">
      <w:pPr>
        <w:pStyle w:val="ListBullet"/>
      </w:pPr>
      <w:r w:rsidRPr="00180D46">
        <w:t>Principal Percussionist for the CSU Orchestra</w:t>
      </w:r>
      <w:r w:rsidR="00AB5560" w:rsidRPr="00180D46">
        <w:t xml:space="preserve"> (Spring 2019)</w:t>
      </w:r>
    </w:p>
    <w:sectPr w:rsidR="00DD6FCD" w:rsidRPr="00180D46" w:rsidSect="005768E4">
      <w:headerReference w:type="even" r:id="rId17"/>
      <w:footerReference w:type="even" r:id="rId18"/>
      <w:headerReference w:type="first" r:id="rId19"/>
      <w:footerReference w:type="first" r:id="rId20"/>
      <w:pgSz w:w="12240" w:h="15840"/>
      <w:pgMar w:top="720" w:right="720" w:bottom="720" w:left="72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3AC22" w14:textId="77777777" w:rsidR="00E64ED6" w:rsidRDefault="00E64ED6" w:rsidP="00B21D64">
      <w:r>
        <w:separator/>
      </w:r>
    </w:p>
  </w:endnote>
  <w:endnote w:type="continuationSeparator" w:id="0">
    <w:p w14:paraId="74C25860" w14:textId="77777777" w:rsidR="00E64ED6" w:rsidRDefault="00E64ED6" w:rsidP="00B2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Martel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FE757" w14:textId="45EE454D" w:rsidR="009F71ED" w:rsidRDefault="009F71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79B5E5" wp14:editId="677303DF">
              <wp:simplePos x="0" y="0"/>
              <wp:positionH relativeFrom="page">
                <wp:posOffset>0</wp:posOffset>
              </wp:positionH>
              <wp:positionV relativeFrom="bottomMargin">
                <wp:posOffset>38100</wp:posOffset>
              </wp:positionV>
              <wp:extent cx="7812000" cy="365760"/>
              <wp:effectExtent l="0" t="0" r="0" b="0"/>
              <wp:wrapNone/>
              <wp:docPr id="201" name="Rectangl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7E81C8" id="Rectangle 8" o:spid="_x0000_s1026" alt="&quot;&quot;" style="position:absolute;margin-left:0;margin-top:3pt;width:615.1pt;height:28.8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" fillcolor="#7f7f7f [3207]" stroked="f" strokeweight="1pt">
              <w10:wrap anchorx="page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27CF7" w14:textId="396C18BC" w:rsidR="009F71ED" w:rsidRDefault="009F71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5A5A54" wp14:editId="5572278C">
              <wp:simplePos x="0" y="0"/>
              <wp:positionH relativeFrom="page">
                <wp:align>right</wp:align>
              </wp:positionH>
              <wp:positionV relativeFrom="bottomMargin">
                <wp:posOffset>107315</wp:posOffset>
              </wp:positionV>
              <wp:extent cx="7812000" cy="349250"/>
              <wp:effectExtent l="0" t="0" r="0" b="0"/>
              <wp:wrapNone/>
              <wp:docPr id="210" name="Rectangl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492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70B5AC" id="Rectangle 8" o:spid="_x0000_s1026" alt="&quot;&quot;" style="position:absolute;margin-left:563.9pt;margin-top:8.45pt;width:615.1pt;height:27.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" fillcolor="#7f7f7f [3207]" stroked="f" strokeweight="1pt"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CDA4F" w14:textId="77777777" w:rsidR="00E64ED6" w:rsidRDefault="00E64ED6" w:rsidP="00B21D64">
      <w:r>
        <w:separator/>
      </w:r>
    </w:p>
  </w:footnote>
  <w:footnote w:type="continuationSeparator" w:id="0">
    <w:p w14:paraId="46462190" w14:textId="77777777" w:rsidR="00E64ED6" w:rsidRDefault="00E64ED6" w:rsidP="00B21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B7C53" w14:textId="2AD3BEC6" w:rsidR="009F71ED" w:rsidRDefault="009F71E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410C89" wp14:editId="1D09BCBA">
              <wp:simplePos x="0" y="0"/>
              <wp:positionH relativeFrom="page">
                <wp:align>right</wp:align>
              </wp:positionH>
              <wp:positionV relativeFrom="page">
                <wp:posOffset>-635</wp:posOffset>
              </wp:positionV>
              <wp:extent cx="7794580" cy="3421380"/>
              <wp:effectExtent l="0" t="0" r="0" b="7620"/>
              <wp:wrapNone/>
              <wp:docPr id="202" name="Group 2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421380"/>
                        <a:chOff x="0" y="0"/>
                        <a:chExt cx="7794580" cy="3748941"/>
                      </a:xfrm>
                    </wpg:grpSpPr>
                    <wps:wsp>
                      <wps:cNvPr id="203" name="Rectangle 2"/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204" name="Rectangle 3"/>
                      <wps:cNvSpPr/>
                      <wps:spPr>
                        <a:xfrm>
                          <a:off x="0" y="1781012"/>
                          <a:ext cx="2757917" cy="19679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205" name="Rectangle 4"/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947D88" id="Group 202" o:spid="_x0000_s1026" alt="&quot;&quot;" style="position:absolute;margin-left:562.55pt;margin-top:-.05pt;width:613.75pt;height:269.4pt;z-index:251663360;mso-width-percent:1000;mso-position-horizontal:right;mso-position-horizontal-relative:page;mso-position-vertical-relative:page;mso-width-percent:1000;mso-height-relative:margin" coordsize="77945,3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" fillcolor="#7f7f7f [3207]" stroked="f" strokeweight="1pt"/>
              <v:rect id="Rectangle 3" o:spid="_x0000_s1028" style="position:absolute;top:17810;width:27579;height:19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" fillcolor="black [3204]" stroked="f" strokeweight="1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751C2" w14:textId="38FC30FD" w:rsidR="009F71ED" w:rsidRDefault="00EF57F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315AE3" wp14:editId="50834949">
              <wp:simplePos x="0" y="0"/>
              <wp:positionH relativeFrom="page">
                <wp:align>right</wp:align>
              </wp:positionH>
              <wp:positionV relativeFrom="page">
                <wp:posOffset>-635</wp:posOffset>
              </wp:positionV>
              <wp:extent cx="7854950" cy="304365"/>
              <wp:effectExtent l="0" t="0" r="0" b="635"/>
              <wp:wrapNone/>
              <wp:docPr id="206" name="Group 2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54950" cy="304365"/>
                        <a:chOff x="0" y="5"/>
                        <a:chExt cx="7854547" cy="1722612"/>
                      </a:xfrm>
                    </wpg:grpSpPr>
                    <wps:wsp>
                      <wps:cNvPr id="207" name="Rectangle 2"/>
                      <wps:cNvSpPr/>
                      <wps:spPr>
                        <a:xfrm>
                          <a:off x="9084" y="1181226"/>
                          <a:ext cx="7845463" cy="54139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209" name="Rectangle 4"/>
                      <wps:cNvSpPr/>
                      <wps:spPr>
                        <a:xfrm>
                          <a:off x="0" y="5"/>
                          <a:ext cx="7854547" cy="1182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9920AF" id="Group 206" o:spid="_x0000_s1026" alt="&quot;&quot;" style="position:absolute;margin-left:567.3pt;margin-top:-.05pt;width:618.5pt;height:23.95pt;z-index:251665408;mso-position-horizontal:right;mso-position-horizontal-relative:page;mso-position-vertical-relative:page;mso-height-relative:margin" coordorigin="" coordsize="78545,1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">
              <v:rect id="Rectangle 2" o:spid="_x0000_s1027" style="position:absolute;left:90;top:11812;width:78455;height:5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" fillcolor="#7f7f7f [3207]" stroked="f" strokeweight="1pt"/>
              <v:rect id="Rectangle 4" o:spid="_x0000_s1028" style="position:absolute;width:78545;height:1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" fillcolor="black [3204]" stroked="f" strokeweight="1pt"/>
              <w10:wrap anchorx="page" anchory="page"/>
            </v:group>
          </w:pict>
        </mc:Fallback>
      </mc:AlternateContent>
    </w:r>
    <w:r w:rsidR="000B3E83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9A7A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E418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32D1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EA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E297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E8E4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B69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3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367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5E4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24607"/>
    <w:multiLevelType w:val="multilevel"/>
    <w:tmpl w:val="5A0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E781D"/>
    <w:multiLevelType w:val="hybridMultilevel"/>
    <w:tmpl w:val="B68A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49AE"/>
    <w:multiLevelType w:val="hybridMultilevel"/>
    <w:tmpl w:val="D3B0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A3203"/>
    <w:multiLevelType w:val="hybridMultilevel"/>
    <w:tmpl w:val="C6C2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CF2105"/>
    <w:multiLevelType w:val="multilevel"/>
    <w:tmpl w:val="9D984FD2"/>
    <w:numStyleLink w:val="BullettedList"/>
  </w:abstractNum>
  <w:abstractNum w:abstractNumId="1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6F0A9B"/>
    <w:multiLevelType w:val="hybridMultilevel"/>
    <w:tmpl w:val="115A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22"/>
  </w:num>
  <w:num w:numId="3">
    <w:abstractNumId w:val="18"/>
  </w:num>
  <w:num w:numId="4">
    <w:abstractNumId w:val="15"/>
  </w:num>
  <w:num w:numId="5">
    <w:abstractNumId w:val="17"/>
  </w:num>
  <w:num w:numId="6">
    <w:abstractNumId w:val="21"/>
  </w:num>
  <w:num w:numId="7">
    <w:abstractNumId w:val="9"/>
  </w:num>
  <w:num w:numId="8">
    <w:abstractNumId w:val="10"/>
  </w:num>
  <w:num w:numId="9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864" w:hanging="432"/>
        </w:pPr>
        <w:rPr>
          <w:rFonts w:ascii="Symbol" w:hAnsi="Symbol" w:hint="default"/>
          <w:sz w:val="18"/>
          <w:szCs w:val="18"/>
        </w:rPr>
      </w:lvl>
    </w:lvlOverride>
  </w:num>
  <w:num w:numId="10">
    <w:abstractNumId w:val="11"/>
  </w:num>
  <w:num w:numId="11">
    <w:abstractNumId w:val="14"/>
  </w:num>
  <w:num w:numId="12">
    <w:abstractNumId w:val="19"/>
  </w:num>
  <w:num w:numId="13">
    <w:abstractNumId w:val="12"/>
  </w:num>
  <w:num w:numId="14">
    <w:abstractNumId w:val="13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D9"/>
    <w:rsid w:val="000000B9"/>
    <w:rsid w:val="0000033C"/>
    <w:rsid w:val="00001259"/>
    <w:rsid w:val="00010498"/>
    <w:rsid w:val="00011963"/>
    <w:rsid w:val="000133C8"/>
    <w:rsid w:val="00013413"/>
    <w:rsid w:val="0001405B"/>
    <w:rsid w:val="000147BB"/>
    <w:rsid w:val="00015917"/>
    <w:rsid w:val="000161E1"/>
    <w:rsid w:val="00017391"/>
    <w:rsid w:val="00017DEA"/>
    <w:rsid w:val="00021303"/>
    <w:rsid w:val="00022730"/>
    <w:rsid w:val="00023258"/>
    <w:rsid w:val="00025972"/>
    <w:rsid w:val="00025AD2"/>
    <w:rsid w:val="00031A51"/>
    <w:rsid w:val="00043425"/>
    <w:rsid w:val="0004427A"/>
    <w:rsid w:val="0004629D"/>
    <w:rsid w:val="0004638A"/>
    <w:rsid w:val="0005017B"/>
    <w:rsid w:val="000531ED"/>
    <w:rsid w:val="00055760"/>
    <w:rsid w:val="00062E00"/>
    <w:rsid w:val="00063604"/>
    <w:rsid w:val="00070B98"/>
    <w:rsid w:val="00070C31"/>
    <w:rsid w:val="00071E21"/>
    <w:rsid w:val="000726D5"/>
    <w:rsid w:val="000779C9"/>
    <w:rsid w:val="00077B8E"/>
    <w:rsid w:val="0008349B"/>
    <w:rsid w:val="00087A7F"/>
    <w:rsid w:val="000906D7"/>
    <w:rsid w:val="00090EAB"/>
    <w:rsid w:val="00091D9F"/>
    <w:rsid w:val="00092013"/>
    <w:rsid w:val="00094D43"/>
    <w:rsid w:val="0009554D"/>
    <w:rsid w:val="000A3339"/>
    <w:rsid w:val="000A3404"/>
    <w:rsid w:val="000A4D91"/>
    <w:rsid w:val="000A5362"/>
    <w:rsid w:val="000A6D2A"/>
    <w:rsid w:val="000B002B"/>
    <w:rsid w:val="000B18D6"/>
    <w:rsid w:val="000B29A9"/>
    <w:rsid w:val="000B2BAD"/>
    <w:rsid w:val="000B3E83"/>
    <w:rsid w:val="000C528F"/>
    <w:rsid w:val="000C7477"/>
    <w:rsid w:val="000D314A"/>
    <w:rsid w:val="000D3A40"/>
    <w:rsid w:val="000D61CA"/>
    <w:rsid w:val="000D67C5"/>
    <w:rsid w:val="000D73FC"/>
    <w:rsid w:val="000E297C"/>
    <w:rsid w:val="000E3103"/>
    <w:rsid w:val="000E63EC"/>
    <w:rsid w:val="000E74D7"/>
    <w:rsid w:val="000E78DD"/>
    <w:rsid w:val="000F06E5"/>
    <w:rsid w:val="000F27C0"/>
    <w:rsid w:val="000F5549"/>
    <w:rsid w:val="000F69E3"/>
    <w:rsid w:val="00107E81"/>
    <w:rsid w:val="00112FF9"/>
    <w:rsid w:val="00113ABF"/>
    <w:rsid w:val="0011530C"/>
    <w:rsid w:val="001176B5"/>
    <w:rsid w:val="00120536"/>
    <w:rsid w:val="00122EEB"/>
    <w:rsid w:val="00125358"/>
    <w:rsid w:val="0013003F"/>
    <w:rsid w:val="0013008C"/>
    <w:rsid w:val="00134A14"/>
    <w:rsid w:val="00140C72"/>
    <w:rsid w:val="00142992"/>
    <w:rsid w:val="00143992"/>
    <w:rsid w:val="00144072"/>
    <w:rsid w:val="00147575"/>
    <w:rsid w:val="00154535"/>
    <w:rsid w:val="0015618F"/>
    <w:rsid w:val="001565DD"/>
    <w:rsid w:val="001576EB"/>
    <w:rsid w:val="00157775"/>
    <w:rsid w:val="00161D68"/>
    <w:rsid w:val="001649D6"/>
    <w:rsid w:val="00167085"/>
    <w:rsid w:val="001741D3"/>
    <w:rsid w:val="00175401"/>
    <w:rsid w:val="00176080"/>
    <w:rsid w:val="001767E0"/>
    <w:rsid w:val="00177253"/>
    <w:rsid w:val="00180D46"/>
    <w:rsid w:val="001818B5"/>
    <w:rsid w:val="00181919"/>
    <w:rsid w:val="00183958"/>
    <w:rsid w:val="00187AAE"/>
    <w:rsid w:val="00187F92"/>
    <w:rsid w:val="00190545"/>
    <w:rsid w:val="0019443A"/>
    <w:rsid w:val="00195B7B"/>
    <w:rsid w:val="001A116B"/>
    <w:rsid w:val="001A12DA"/>
    <w:rsid w:val="001A1C79"/>
    <w:rsid w:val="001A26B2"/>
    <w:rsid w:val="001A46EB"/>
    <w:rsid w:val="001A5E49"/>
    <w:rsid w:val="001B000B"/>
    <w:rsid w:val="001B18F2"/>
    <w:rsid w:val="001B3233"/>
    <w:rsid w:val="001B4A85"/>
    <w:rsid w:val="001B60E9"/>
    <w:rsid w:val="001C119C"/>
    <w:rsid w:val="001C30E6"/>
    <w:rsid w:val="001C38BF"/>
    <w:rsid w:val="001C44CF"/>
    <w:rsid w:val="001C48EF"/>
    <w:rsid w:val="001C5B83"/>
    <w:rsid w:val="001C6DE1"/>
    <w:rsid w:val="001D0835"/>
    <w:rsid w:val="001D0F97"/>
    <w:rsid w:val="001D3F3C"/>
    <w:rsid w:val="001D46C2"/>
    <w:rsid w:val="001D4C9E"/>
    <w:rsid w:val="001E1261"/>
    <w:rsid w:val="001F0136"/>
    <w:rsid w:val="001F15B1"/>
    <w:rsid w:val="001F229E"/>
    <w:rsid w:val="001F3795"/>
    <w:rsid w:val="001F3D25"/>
    <w:rsid w:val="001F44C0"/>
    <w:rsid w:val="001F4FBE"/>
    <w:rsid w:val="002013C6"/>
    <w:rsid w:val="0020201E"/>
    <w:rsid w:val="00212A9B"/>
    <w:rsid w:val="002138BB"/>
    <w:rsid w:val="0021475C"/>
    <w:rsid w:val="00221874"/>
    <w:rsid w:val="002229F6"/>
    <w:rsid w:val="00224606"/>
    <w:rsid w:val="00225735"/>
    <w:rsid w:val="00226B54"/>
    <w:rsid w:val="00230A99"/>
    <w:rsid w:val="00236F0D"/>
    <w:rsid w:val="00240F81"/>
    <w:rsid w:val="002451A3"/>
    <w:rsid w:val="002466BB"/>
    <w:rsid w:val="00260BEC"/>
    <w:rsid w:val="00263D45"/>
    <w:rsid w:val="00265D5B"/>
    <w:rsid w:val="002674B6"/>
    <w:rsid w:val="0027032A"/>
    <w:rsid w:val="00272C14"/>
    <w:rsid w:val="00275E5C"/>
    <w:rsid w:val="00276670"/>
    <w:rsid w:val="00282925"/>
    <w:rsid w:val="00282AB4"/>
    <w:rsid w:val="00283C04"/>
    <w:rsid w:val="00285112"/>
    <w:rsid w:val="0028659D"/>
    <w:rsid w:val="0028782B"/>
    <w:rsid w:val="0029336D"/>
    <w:rsid w:val="00295406"/>
    <w:rsid w:val="00297E2C"/>
    <w:rsid w:val="002A22D4"/>
    <w:rsid w:val="002A49C2"/>
    <w:rsid w:val="002A5671"/>
    <w:rsid w:val="002B0844"/>
    <w:rsid w:val="002B22C6"/>
    <w:rsid w:val="002B4E60"/>
    <w:rsid w:val="002B589F"/>
    <w:rsid w:val="002B5DCD"/>
    <w:rsid w:val="002C1414"/>
    <w:rsid w:val="002C4BE4"/>
    <w:rsid w:val="002D457C"/>
    <w:rsid w:val="002D5E74"/>
    <w:rsid w:val="002E0C18"/>
    <w:rsid w:val="002E130E"/>
    <w:rsid w:val="002E195F"/>
    <w:rsid w:val="002F7708"/>
    <w:rsid w:val="0030104A"/>
    <w:rsid w:val="00302A80"/>
    <w:rsid w:val="00314A75"/>
    <w:rsid w:val="00315419"/>
    <w:rsid w:val="00315B0F"/>
    <w:rsid w:val="0032076A"/>
    <w:rsid w:val="0032161A"/>
    <w:rsid w:val="00322ED7"/>
    <w:rsid w:val="00324F17"/>
    <w:rsid w:val="0032580E"/>
    <w:rsid w:val="00330823"/>
    <w:rsid w:val="003320F4"/>
    <w:rsid w:val="00333D46"/>
    <w:rsid w:val="00336EE1"/>
    <w:rsid w:val="0033715A"/>
    <w:rsid w:val="00341F3F"/>
    <w:rsid w:val="00341F59"/>
    <w:rsid w:val="00346AC9"/>
    <w:rsid w:val="00351FE8"/>
    <w:rsid w:val="00355022"/>
    <w:rsid w:val="0035618E"/>
    <w:rsid w:val="00357732"/>
    <w:rsid w:val="00362666"/>
    <w:rsid w:val="00362B81"/>
    <w:rsid w:val="003636BD"/>
    <w:rsid w:val="003639D8"/>
    <w:rsid w:val="00365FCA"/>
    <w:rsid w:val="00366B8A"/>
    <w:rsid w:val="00371F8E"/>
    <w:rsid w:val="00372897"/>
    <w:rsid w:val="00373A11"/>
    <w:rsid w:val="003748B9"/>
    <w:rsid w:val="0038187F"/>
    <w:rsid w:val="00384084"/>
    <w:rsid w:val="00384AC8"/>
    <w:rsid w:val="003905C2"/>
    <w:rsid w:val="00390CBE"/>
    <w:rsid w:val="00390F64"/>
    <w:rsid w:val="00394440"/>
    <w:rsid w:val="0039574D"/>
    <w:rsid w:val="003A29B3"/>
    <w:rsid w:val="003A47A9"/>
    <w:rsid w:val="003A593C"/>
    <w:rsid w:val="003A5CF3"/>
    <w:rsid w:val="003A7ADE"/>
    <w:rsid w:val="003B2D33"/>
    <w:rsid w:val="003B3D80"/>
    <w:rsid w:val="003B48CD"/>
    <w:rsid w:val="003B4D18"/>
    <w:rsid w:val="003B66C3"/>
    <w:rsid w:val="003C07D3"/>
    <w:rsid w:val="003C0BB5"/>
    <w:rsid w:val="003C23A7"/>
    <w:rsid w:val="003C5FA2"/>
    <w:rsid w:val="003C660A"/>
    <w:rsid w:val="003D264C"/>
    <w:rsid w:val="003D288E"/>
    <w:rsid w:val="003D3693"/>
    <w:rsid w:val="003D3B81"/>
    <w:rsid w:val="003D6BB2"/>
    <w:rsid w:val="003F2D12"/>
    <w:rsid w:val="003F3C1F"/>
    <w:rsid w:val="003F431E"/>
    <w:rsid w:val="003F5AFC"/>
    <w:rsid w:val="0040013D"/>
    <w:rsid w:val="0040154D"/>
    <w:rsid w:val="004021EE"/>
    <w:rsid w:val="00402645"/>
    <w:rsid w:val="00402E99"/>
    <w:rsid w:val="004044BC"/>
    <w:rsid w:val="0040523C"/>
    <w:rsid w:val="004067B9"/>
    <w:rsid w:val="004077AA"/>
    <w:rsid w:val="004103C0"/>
    <w:rsid w:val="004117FB"/>
    <w:rsid w:val="00415581"/>
    <w:rsid w:val="00420D42"/>
    <w:rsid w:val="004213AE"/>
    <w:rsid w:val="00421B0B"/>
    <w:rsid w:val="00423605"/>
    <w:rsid w:val="00425C1D"/>
    <w:rsid w:val="00431E77"/>
    <w:rsid w:val="00433719"/>
    <w:rsid w:val="00433957"/>
    <w:rsid w:val="004346A8"/>
    <w:rsid w:val="00434873"/>
    <w:rsid w:val="00434EEB"/>
    <w:rsid w:val="00435936"/>
    <w:rsid w:val="00435F4D"/>
    <w:rsid w:val="00436288"/>
    <w:rsid w:val="00443AE8"/>
    <w:rsid w:val="00444FFF"/>
    <w:rsid w:val="0044639F"/>
    <w:rsid w:val="00446BC8"/>
    <w:rsid w:val="00452292"/>
    <w:rsid w:val="0045270A"/>
    <w:rsid w:val="00452C42"/>
    <w:rsid w:val="004546C3"/>
    <w:rsid w:val="0045706E"/>
    <w:rsid w:val="00460E3C"/>
    <w:rsid w:val="00461521"/>
    <w:rsid w:val="00466DAC"/>
    <w:rsid w:val="0047418F"/>
    <w:rsid w:val="004757F7"/>
    <w:rsid w:val="00476BA6"/>
    <w:rsid w:val="00477C66"/>
    <w:rsid w:val="00482C55"/>
    <w:rsid w:val="004865C2"/>
    <w:rsid w:val="004868B9"/>
    <w:rsid w:val="00497F20"/>
    <w:rsid w:val="004A007F"/>
    <w:rsid w:val="004A18F5"/>
    <w:rsid w:val="004A2CD9"/>
    <w:rsid w:val="004A329C"/>
    <w:rsid w:val="004A6926"/>
    <w:rsid w:val="004A7A21"/>
    <w:rsid w:val="004A7F82"/>
    <w:rsid w:val="004B4147"/>
    <w:rsid w:val="004B47BD"/>
    <w:rsid w:val="004C00D9"/>
    <w:rsid w:val="004C64BC"/>
    <w:rsid w:val="004C6D25"/>
    <w:rsid w:val="004D1E30"/>
    <w:rsid w:val="004D59A0"/>
    <w:rsid w:val="004D6943"/>
    <w:rsid w:val="004D7C49"/>
    <w:rsid w:val="004E44C0"/>
    <w:rsid w:val="004E64B3"/>
    <w:rsid w:val="004E6CBB"/>
    <w:rsid w:val="004F1EDF"/>
    <w:rsid w:val="004F4867"/>
    <w:rsid w:val="004F5C1A"/>
    <w:rsid w:val="004F71C9"/>
    <w:rsid w:val="005007AB"/>
    <w:rsid w:val="005009AD"/>
    <w:rsid w:val="00500AC6"/>
    <w:rsid w:val="00501303"/>
    <w:rsid w:val="00501429"/>
    <w:rsid w:val="005043CE"/>
    <w:rsid w:val="00505451"/>
    <w:rsid w:val="0050658C"/>
    <w:rsid w:val="0050759E"/>
    <w:rsid w:val="00511CA7"/>
    <w:rsid w:val="00512F45"/>
    <w:rsid w:val="00513DDD"/>
    <w:rsid w:val="005148A3"/>
    <w:rsid w:val="0051562B"/>
    <w:rsid w:val="00515870"/>
    <w:rsid w:val="00517EB5"/>
    <w:rsid w:val="0052134C"/>
    <w:rsid w:val="005213B7"/>
    <w:rsid w:val="0052525C"/>
    <w:rsid w:val="00527A92"/>
    <w:rsid w:val="0053117F"/>
    <w:rsid w:val="0053505D"/>
    <w:rsid w:val="005353D2"/>
    <w:rsid w:val="00542225"/>
    <w:rsid w:val="00543A04"/>
    <w:rsid w:val="00547A3A"/>
    <w:rsid w:val="00550093"/>
    <w:rsid w:val="00550E9C"/>
    <w:rsid w:val="00551908"/>
    <w:rsid w:val="00552F9B"/>
    <w:rsid w:val="00554005"/>
    <w:rsid w:val="0055592E"/>
    <w:rsid w:val="00556B9C"/>
    <w:rsid w:val="005636A7"/>
    <w:rsid w:val="00566280"/>
    <w:rsid w:val="00566877"/>
    <w:rsid w:val="00573333"/>
    <w:rsid w:val="00573E42"/>
    <w:rsid w:val="005768E4"/>
    <w:rsid w:val="00581339"/>
    <w:rsid w:val="0058627A"/>
    <w:rsid w:val="00586783"/>
    <w:rsid w:val="005868A6"/>
    <w:rsid w:val="0059033F"/>
    <w:rsid w:val="00590888"/>
    <w:rsid w:val="00594E5E"/>
    <w:rsid w:val="005951DB"/>
    <w:rsid w:val="00595445"/>
    <w:rsid w:val="005A16F4"/>
    <w:rsid w:val="005A20B8"/>
    <w:rsid w:val="005A4303"/>
    <w:rsid w:val="005A5880"/>
    <w:rsid w:val="005B3EA7"/>
    <w:rsid w:val="005B3F1D"/>
    <w:rsid w:val="005B77CE"/>
    <w:rsid w:val="005B7DB3"/>
    <w:rsid w:val="005C0DED"/>
    <w:rsid w:val="005C15E7"/>
    <w:rsid w:val="005C5758"/>
    <w:rsid w:val="005C6E8C"/>
    <w:rsid w:val="005D6B71"/>
    <w:rsid w:val="005D799F"/>
    <w:rsid w:val="005E1C1E"/>
    <w:rsid w:val="005E2418"/>
    <w:rsid w:val="005E2520"/>
    <w:rsid w:val="005E2EAD"/>
    <w:rsid w:val="005E32D4"/>
    <w:rsid w:val="005E4DED"/>
    <w:rsid w:val="005E7F41"/>
    <w:rsid w:val="005F0494"/>
    <w:rsid w:val="005F16AC"/>
    <w:rsid w:val="005F40C4"/>
    <w:rsid w:val="0060406F"/>
    <w:rsid w:val="006063BF"/>
    <w:rsid w:val="0060653A"/>
    <w:rsid w:val="00612888"/>
    <w:rsid w:val="0061400D"/>
    <w:rsid w:val="00617E47"/>
    <w:rsid w:val="006204C2"/>
    <w:rsid w:val="00621B5C"/>
    <w:rsid w:val="00623CF0"/>
    <w:rsid w:val="0062699F"/>
    <w:rsid w:val="006331EA"/>
    <w:rsid w:val="00633ADA"/>
    <w:rsid w:val="0064122C"/>
    <w:rsid w:val="00643E34"/>
    <w:rsid w:val="00646603"/>
    <w:rsid w:val="00646E4D"/>
    <w:rsid w:val="00647D19"/>
    <w:rsid w:val="00651FC5"/>
    <w:rsid w:val="00652994"/>
    <w:rsid w:val="00652B13"/>
    <w:rsid w:val="006545F4"/>
    <w:rsid w:val="00654ED0"/>
    <w:rsid w:val="006579F3"/>
    <w:rsid w:val="006610DA"/>
    <w:rsid w:val="00664DA3"/>
    <w:rsid w:val="006656E9"/>
    <w:rsid w:val="00671205"/>
    <w:rsid w:val="00671D67"/>
    <w:rsid w:val="006806E2"/>
    <w:rsid w:val="00680AA0"/>
    <w:rsid w:val="00680C13"/>
    <w:rsid w:val="00681471"/>
    <w:rsid w:val="00681AE2"/>
    <w:rsid w:val="006829A4"/>
    <w:rsid w:val="00684AFF"/>
    <w:rsid w:val="00685FB0"/>
    <w:rsid w:val="00686987"/>
    <w:rsid w:val="0069307D"/>
    <w:rsid w:val="00694383"/>
    <w:rsid w:val="0069502A"/>
    <w:rsid w:val="006976CD"/>
    <w:rsid w:val="006A33BF"/>
    <w:rsid w:val="006A4561"/>
    <w:rsid w:val="006A732D"/>
    <w:rsid w:val="006B47AF"/>
    <w:rsid w:val="006B69EA"/>
    <w:rsid w:val="006C2CE7"/>
    <w:rsid w:val="006C2DFF"/>
    <w:rsid w:val="006C411E"/>
    <w:rsid w:val="006C4230"/>
    <w:rsid w:val="006D044D"/>
    <w:rsid w:val="006D55A8"/>
    <w:rsid w:val="006D5EEF"/>
    <w:rsid w:val="006D6839"/>
    <w:rsid w:val="006D6A4B"/>
    <w:rsid w:val="006D6F7F"/>
    <w:rsid w:val="006D73EC"/>
    <w:rsid w:val="006E4D5E"/>
    <w:rsid w:val="006E5D97"/>
    <w:rsid w:val="006F08C7"/>
    <w:rsid w:val="006F0E36"/>
    <w:rsid w:val="006F2991"/>
    <w:rsid w:val="006F3915"/>
    <w:rsid w:val="006F4C0F"/>
    <w:rsid w:val="006F6A5D"/>
    <w:rsid w:val="00700DB5"/>
    <w:rsid w:val="007049FD"/>
    <w:rsid w:val="00704D81"/>
    <w:rsid w:val="0071013D"/>
    <w:rsid w:val="0071014F"/>
    <w:rsid w:val="0071202D"/>
    <w:rsid w:val="0071605B"/>
    <w:rsid w:val="00716835"/>
    <w:rsid w:val="007172EE"/>
    <w:rsid w:val="00721511"/>
    <w:rsid w:val="00723649"/>
    <w:rsid w:val="00731A62"/>
    <w:rsid w:val="00732E6C"/>
    <w:rsid w:val="00732F34"/>
    <w:rsid w:val="007374DE"/>
    <w:rsid w:val="00737B73"/>
    <w:rsid w:val="007400F4"/>
    <w:rsid w:val="00741057"/>
    <w:rsid w:val="00741080"/>
    <w:rsid w:val="00747DD7"/>
    <w:rsid w:val="00750270"/>
    <w:rsid w:val="00750DFC"/>
    <w:rsid w:val="00753E77"/>
    <w:rsid w:val="007571B5"/>
    <w:rsid w:val="00760D80"/>
    <w:rsid w:val="00761B63"/>
    <w:rsid w:val="00762C1A"/>
    <w:rsid w:val="00765B69"/>
    <w:rsid w:val="00765E82"/>
    <w:rsid w:val="00772338"/>
    <w:rsid w:val="00772AD3"/>
    <w:rsid w:val="00775AA0"/>
    <w:rsid w:val="007772B1"/>
    <w:rsid w:val="00780F91"/>
    <w:rsid w:val="007816ED"/>
    <w:rsid w:val="0078180E"/>
    <w:rsid w:val="007831CD"/>
    <w:rsid w:val="00785302"/>
    <w:rsid w:val="00786F5D"/>
    <w:rsid w:val="00787947"/>
    <w:rsid w:val="00793A88"/>
    <w:rsid w:val="007A1FA9"/>
    <w:rsid w:val="007A2A34"/>
    <w:rsid w:val="007A4AD7"/>
    <w:rsid w:val="007A50E1"/>
    <w:rsid w:val="007A7ECF"/>
    <w:rsid w:val="007B1B79"/>
    <w:rsid w:val="007B5C42"/>
    <w:rsid w:val="007C23A9"/>
    <w:rsid w:val="007C3CCC"/>
    <w:rsid w:val="007C3E30"/>
    <w:rsid w:val="007C44FF"/>
    <w:rsid w:val="007C5B05"/>
    <w:rsid w:val="007D0200"/>
    <w:rsid w:val="007D1347"/>
    <w:rsid w:val="007D2EB0"/>
    <w:rsid w:val="007D3CE9"/>
    <w:rsid w:val="007D3D2B"/>
    <w:rsid w:val="007D4C7E"/>
    <w:rsid w:val="007E5973"/>
    <w:rsid w:val="007E5CFC"/>
    <w:rsid w:val="007F0551"/>
    <w:rsid w:val="007F08A5"/>
    <w:rsid w:val="007F30F1"/>
    <w:rsid w:val="007F4621"/>
    <w:rsid w:val="007F7662"/>
    <w:rsid w:val="008077C5"/>
    <w:rsid w:val="00812EBB"/>
    <w:rsid w:val="0081315F"/>
    <w:rsid w:val="008146F9"/>
    <w:rsid w:val="00820842"/>
    <w:rsid w:val="00820E2A"/>
    <w:rsid w:val="008219AE"/>
    <w:rsid w:val="00823F4D"/>
    <w:rsid w:val="00823FCB"/>
    <w:rsid w:val="00824715"/>
    <w:rsid w:val="008267D4"/>
    <w:rsid w:val="00830208"/>
    <w:rsid w:val="00833FF9"/>
    <w:rsid w:val="008347FA"/>
    <w:rsid w:val="00841090"/>
    <w:rsid w:val="008424CE"/>
    <w:rsid w:val="00842FD4"/>
    <w:rsid w:val="0084366F"/>
    <w:rsid w:val="00846F44"/>
    <w:rsid w:val="00847AF6"/>
    <w:rsid w:val="00847D6A"/>
    <w:rsid w:val="00850400"/>
    <w:rsid w:val="008516E0"/>
    <w:rsid w:val="00852398"/>
    <w:rsid w:val="00853146"/>
    <w:rsid w:val="008547C5"/>
    <w:rsid w:val="0086229A"/>
    <w:rsid w:val="00863728"/>
    <w:rsid w:val="008645C1"/>
    <w:rsid w:val="00864EA0"/>
    <w:rsid w:val="0086696A"/>
    <w:rsid w:val="00867479"/>
    <w:rsid w:val="00870957"/>
    <w:rsid w:val="00871E92"/>
    <w:rsid w:val="0087305F"/>
    <w:rsid w:val="0087464C"/>
    <w:rsid w:val="00877095"/>
    <w:rsid w:val="00880487"/>
    <w:rsid w:val="008809F7"/>
    <w:rsid w:val="008845C4"/>
    <w:rsid w:val="00884EA3"/>
    <w:rsid w:val="00890F1A"/>
    <w:rsid w:val="0089293D"/>
    <w:rsid w:val="00893267"/>
    <w:rsid w:val="00893DA9"/>
    <w:rsid w:val="00893EB1"/>
    <w:rsid w:val="00894214"/>
    <w:rsid w:val="008955A5"/>
    <w:rsid w:val="008A00B9"/>
    <w:rsid w:val="008A66AF"/>
    <w:rsid w:val="008A6AB0"/>
    <w:rsid w:val="008A77F8"/>
    <w:rsid w:val="008A7D33"/>
    <w:rsid w:val="008B38AA"/>
    <w:rsid w:val="008B6E7B"/>
    <w:rsid w:val="008B7CEF"/>
    <w:rsid w:val="008C0B08"/>
    <w:rsid w:val="008C2245"/>
    <w:rsid w:val="008D0D05"/>
    <w:rsid w:val="008D3FB7"/>
    <w:rsid w:val="008D4C85"/>
    <w:rsid w:val="008D6313"/>
    <w:rsid w:val="008E2197"/>
    <w:rsid w:val="008E5903"/>
    <w:rsid w:val="008E7A22"/>
    <w:rsid w:val="008F2D99"/>
    <w:rsid w:val="008F360F"/>
    <w:rsid w:val="008F3CF6"/>
    <w:rsid w:val="008F4745"/>
    <w:rsid w:val="008F7905"/>
    <w:rsid w:val="008F7C89"/>
    <w:rsid w:val="0090533E"/>
    <w:rsid w:val="009072AE"/>
    <w:rsid w:val="009109CF"/>
    <w:rsid w:val="00913779"/>
    <w:rsid w:val="00914E58"/>
    <w:rsid w:val="0091697B"/>
    <w:rsid w:val="00917B8E"/>
    <w:rsid w:val="0092362E"/>
    <w:rsid w:val="00933A4C"/>
    <w:rsid w:val="009355D3"/>
    <w:rsid w:val="009368EF"/>
    <w:rsid w:val="00941636"/>
    <w:rsid w:val="00943EE8"/>
    <w:rsid w:val="00950523"/>
    <w:rsid w:val="00951251"/>
    <w:rsid w:val="00957299"/>
    <w:rsid w:val="00960A02"/>
    <w:rsid w:val="00963302"/>
    <w:rsid w:val="00963FF6"/>
    <w:rsid w:val="00966E98"/>
    <w:rsid w:val="00974C10"/>
    <w:rsid w:val="00977161"/>
    <w:rsid w:val="00981C71"/>
    <w:rsid w:val="00984C97"/>
    <w:rsid w:val="009865B7"/>
    <w:rsid w:val="00992EB7"/>
    <w:rsid w:val="009939B6"/>
    <w:rsid w:val="00994E71"/>
    <w:rsid w:val="00995D9E"/>
    <w:rsid w:val="00996439"/>
    <w:rsid w:val="00997594"/>
    <w:rsid w:val="00997E86"/>
    <w:rsid w:val="009A5427"/>
    <w:rsid w:val="009A59F0"/>
    <w:rsid w:val="009A78BF"/>
    <w:rsid w:val="009A7A17"/>
    <w:rsid w:val="009B1E08"/>
    <w:rsid w:val="009B3340"/>
    <w:rsid w:val="009B38D1"/>
    <w:rsid w:val="009B4B4C"/>
    <w:rsid w:val="009B529A"/>
    <w:rsid w:val="009B60C9"/>
    <w:rsid w:val="009B625A"/>
    <w:rsid w:val="009B7D45"/>
    <w:rsid w:val="009C272C"/>
    <w:rsid w:val="009C3528"/>
    <w:rsid w:val="009D07E6"/>
    <w:rsid w:val="009D0DD6"/>
    <w:rsid w:val="009D1320"/>
    <w:rsid w:val="009D171E"/>
    <w:rsid w:val="009D325B"/>
    <w:rsid w:val="009D3D41"/>
    <w:rsid w:val="009D3EC1"/>
    <w:rsid w:val="009D4B54"/>
    <w:rsid w:val="009D5536"/>
    <w:rsid w:val="009D696C"/>
    <w:rsid w:val="009E0D91"/>
    <w:rsid w:val="009E2B54"/>
    <w:rsid w:val="009E3F70"/>
    <w:rsid w:val="009E512D"/>
    <w:rsid w:val="009E644B"/>
    <w:rsid w:val="009E6D10"/>
    <w:rsid w:val="009F51E1"/>
    <w:rsid w:val="009F71ED"/>
    <w:rsid w:val="00A00800"/>
    <w:rsid w:val="00A024C1"/>
    <w:rsid w:val="00A02B58"/>
    <w:rsid w:val="00A034BD"/>
    <w:rsid w:val="00A03A88"/>
    <w:rsid w:val="00A124D2"/>
    <w:rsid w:val="00A12E5E"/>
    <w:rsid w:val="00A17034"/>
    <w:rsid w:val="00A20C65"/>
    <w:rsid w:val="00A218DE"/>
    <w:rsid w:val="00A21AF8"/>
    <w:rsid w:val="00A23B2C"/>
    <w:rsid w:val="00A24128"/>
    <w:rsid w:val="00A25575"/>
    <w:rsid w:val="00A316BE"/>
    <w:rsid w:val="00A31B3C"/>
    <w:rsid w:val="00A31F5C"/>
    <w:rsid w:val="00A40607"/>
    <w:rsid w:val="00A51848"/>
    <w:rsid w:val="00A53355"/>
    <w:rsid w:val="00A5387A"/>
    <w:rsid w:val="00A54365"/>
    <w:rsid w:val="00A54750"/>
    <w:rsid w:val="00A54E22"/>
    <w:rsid w:val="00A567CD"/>
    <w:rsid w:val="00A60D1F"/>
    <w:rsid w:val="00A64000"/>
    <w:rsid w:val="00A6425D"/>
    <w:rsid w:val="00A648D6"/>
    <w:rsid w:val="00A6620D"/>
    <w:rsid w:val="00A74DFA"/>
    <w:rsid w:val="00A75558"/>
    <w:rsid w:val="00A810FC"/>
    <w:rsid w:val="00A91816"/>
    <w:rsid w:val="00A95982"/>
    <w:rsid w:val="00A96376"/>
    <w:rsid w:val="00A964E1"/>
    <w:rsid w:val="00AA4D34"/>
    <w:rsid w:val="00AA67C8"/>
    <w:rsid w:val="00AA79B1"/>
    <w:rsid w:val="00AB5560"/>
    <w:rsid w:val="00AB7E6F"/>
    <w:rsid w:val="00AC1B02"/>
    <w:rsid w:val="00AC35E5"/>
    <w:rsid w:val="00AD1F34"/>
    <w:rsid w:val="00AD1FC2"/>
    <w:rsid w:val="00AD73D5"/>
    <w:rsid w:val="00AE0F06"/>
    <w:rsid w:val="00AE4716"/>
    <w:rsid w:val="00AE6C7D"/>
    <w:rsid w:val="00AF0F00"/>
    <w:rsid w:val="00AF1E89"/>
    <w:rsid w:val="00AF2FDB"/>
    <w:rsid w:val="00AF3816"/>
    <w:rsid w:val="00AF5E02"/>
    <w:rsid w:val="00AF7025"/>
    <w:rsid w:val="00AF73D2"/>
    <w:rsid w:val="00B03ED5"/>
    <w:rsid w:val="00B072D9"/>
    <w:rsid w:val="00B07E83"/>
    <w:rsid w:val="00B10474"/>
    <w:rsid w:val="00B1082B"/>
    <w:rsid w:val="00B121D7"/>
    <w:rsid w:val="00B12E81"/>
    <w:rsid w:val="00B165E0"/>
    <w:rsid w:val="00B17B31"/>
    <w:rsid w:val="00B206E1"/>
    <w:rsid w:val="00B2168B"/>
    <w:rsid w:val="00B21D64"/>
    <w:rsid w:val="00B22D16"/>
    <w:rsid w:val="00B270C4"/>
    <w:rsid w:val="00B277CE"/>
    <w:rsid w:val="00B30965"/>
    <w:rsid w:val="00B3531E"/>
    <w:rsid w:val="00B36141"/>
    <w:rsid w:val="00B36385"/>
    <w:rsid w:val="00B36D3B"/>
    <w:rsid w:val="00B36E49"/>
    <w:rsid w:val="00B4021B"/>
    <w:rsid w:val="00B509C0"/>
    <w:rsid w:val="00B51A9C"/>
    <w:rsid w:val="00B526F8"/>
    <w:rsid w:val="00B52839"/>
    <w:rsid w:val="00B54B97"/>
    <w:rsid w:val="00B5530C"/>
    <w:rsid w:val="00B5716F"/>
    <w:rsid w:val="00B57C4E"/>
    <w:rsid w:val="00B611D2"/>
    <w:rsid w:val="00B62834"/>
    <w:rsid w:val="00B63187"/>
    <w:rsid w:val="00B65AA7"/>
    <w:rsid w:val="00B65C0A"/>
    <w:rsid w:val="00B71F49"/>
    <w:rsid w:val="00B73E22"/>
    <w:rsid w:val="00B769BD"/>
    <w:rsid w:val="00B83D02"/>
    <w:rsid w:val="00B85B58"/>
    <w:rsid w:val="00B87D13"/>
    <w:rsid w:val="00B90B10"/>
    <w:rsid w:val="00B934C4"/>
    <w:rsid w:val="00B95A75"/>
    <w:rsid w:val="00B9678C"/>
    <w:rsid w:val="00B97A00"/>
    <w:rsid w:val="00BA10E7"/>
    <w:rsid w:val="00BA1217"/>
    <w:rsid w:val="00BA456E"/>
    <w:rsid w:val="00BA5606"/>
    <w:rsid w:val="00BA56BE"/>
    <w:rsid w:val="00BA6BE6"/>
    <w:rsid w:val="00BB151E"/>
    <w:rsid w:val="00BB4B61"/>
    <w:rsid w:val="00BB6AD8"/>
    <w:rsid w:val="00BB7915"/>
    <w:rsid w:val="00BB7CE4"/>
    <w:rsid w:val="00BB7FF2"/>
    <w:rsid w:val="00BC33C3"/>
    <w:rsid w:val="00BC6496"/>
    <w:rsid w:val="00BC72CD"/>
    <w:rsid w:val="00BC7AD0"/>
    <w:rsid w:val="00BD2E58"/>
    <w:rsid w:val="00BD4A29"/>
    <w:rsid w:val="00BD4B5C"/>
    <w:rsid w:val="00BD4F2B"/>
    <w:rsid w:val="00BD5570"/>
    <w:rsid w:val="00BD78CB"/>
    <w:rsid w:val="00BE1156"/>
    <w:rsid w:val="00BE118F"/>
    <w:rsid w:val="00BE290F"/>
    <w:rsid w:val="00BE5788"/>
    <w:rsid w:val="00BE727A"/>
    <w:rsid w:val="00BE766B"/>
    <w:rsid w:val="00BF0DAF"/>
    <w:rsid w:val="00BF1B38"/>
    <w:rsid w:val="00BF3E4C"/>
    <w:rsid w:val="00BF4D9C"/>
    <w:rsid w:val="00C0137B"/>
    <w:rsid w:val="00C03E18"/>
    <w:rsid w:val="00C0462E"/>
    <w:rsid w:val="00C05345"/>
    <w:rsid w:val="00C05563"/>
    <w:rsid w:val="00C06CAC"/>
    <w:rsid w:val="00C0711A"/>
    <w:rsid w:val="00C11107"/>
    <w:rsid w:val="00C12857"/>
    <w:rsid w:val="00C1460E"/>
    <w:rsid w:val="00C20448"/>
    <w:rsid w:val="00C219BA"/>
    <w:rsid w:val="00C23F7E"/>
    <w:rsid w:val="00C24E0F"/>
    <w:rsid w:val="00C25377"/>
    <w:rsid w:val="00C27626"/>
    <w:rsid w:val="00C34389"/>
    <w:rsid w:val="00C344AA"/>
    <w:rsid w:val="00C348FE"/>
    <w:rsid w:val="00C372E1"/>
    <w:rsid w:val="00C37786"/>
    <w:rsid w:val="00C37B1A"/>
    <w:rsid w:val="00C436D5"/>
    <w:rsid w:val="00C44C3F"/>
    <w:rsid w:val="00C460E1"/>
    <w:rsid w:val="00C46223"/>
    <w:rsid w:val="00C51C90"/>
    <w:rsid w:val="00C52E07"/>
    <w:rsid w:val="00C54F91"/>
    <w:rsid w:val="00C56458"/>
    <w:rsid w:val="00C631F0"/>
    <w:rsid w:val="00C6484C"/>
    <w:rsid w:val="00C66E48"/>
    <w:rsid w:val="00C772D3"/>
    <w:rsid w:val="00C777FF"/>
    <w:rsid w:val="00C80EEE"/>
    <w:rsid w:val="00C80F05"/>
    <w:rsid w:val="00C84E4D"/>
    <w:rsid w:val="00C85F6E"/>
    <w:rsid w:val="00C87A29"/>
    <w:rsid w:val="00C90213"/>
    <w:rsid w:val="00C92A12"/>
    <w:rsid w:val="00C92A8B"/>
    <w:rsid w:val="00CA1722"/>
    <w:rsid w:val="00CA2D6F"/>
    <w:rsid w:val="00CA3B32"/>
    <w:rsid w:val="00CB2068"/>
    <w:rsid w:val="00CC1913"/>
    <w:rsid w:val="00CC3F28"/>
    <w:rsid w:val="00CD040F"/>
    <w:rsid w:val="00CD0B17"/>
    <w:rsid w:val="00CD2FD2"/>
    <w:rsid w:val="00CD3145"/>
    <w:rsid w:val="00CD336D"/>
    <w:rsid w:val="00CD36B7"/>
    <w:rsid w:val="00CD61A9"/>
    <w:rsid w:val="00CD69C0"/>
    <w:rsid w:val="00CD7C5D"/>
    <w:rsid w:val="00CE209F"/>
    <w:rsid w:val="00CE2267"/>
    <w:rsid w:val="00CE3CE3"/>
    <w:rsid w:val="00CF042A"/>
    <w:rsid w:val="00CF1AC9"/>
    <w:rsid w:val="00CF59FE"/>
    <w:rsid w:val="00CF5EC7"/>
    <w:rsid w:val="00D0083A"/>
    <w:rsid w:val="00D02BFF"/>
    <w:rsid w:val="00D036FF"/>
    <w:rsid w:val="00D03925"/>
    <w:rsid w:val="00D04CBD"/>
    <w:rsid w:val="00D12DFD"/>
    <w:rsid w:val="00D14DE7"/>
    <w:rsid w:val="00D159C6"/>
    <w:rsid w:val="00D202B2"/>
    <w:rsid w:val="00D23EDA"/>
    <w:rsid w:val="00D26A2F"/>
    <w:rsid w:val="00D26D25"/>
    <w:rsid w:val="00D344EE"/>
    <w:rsid w:val="00D3491D"/>
    <w:rsid w:val="00D35623"/>
    <w:rsid w:val="00D368B6"/>
    <w:rsid w:val="00D431AE"/>
    <w:rsid w:val="00D4583C"/>
    <w:rsid w:val="00D458E0"/>
    <w:rsid w:val="00D47CD9"/>
    <w:rsid w:val="00D53E15"/>
    <w:rsid w:val="00D56DAE"/>
    <w:rsid w:val="00D57135"/>
    <w:rsid w:val="00D610D4"/>
    <w:rsid w:val="00D62B7E"/>
    <w:rsid w:val="00D63D05"/>
    <w:rsid w:val="00D703C7"/>
    <w:rsid w:val="00D72E57"/>
    <w:rsid w:val="00D747B2"/>
    <w:rsid w:val="00D74B91"/>
    <w:rsid w:val="00D75610"/>
    <w:rsid w:val="00D76057"/>
    <w:rsid w:val="00D77125"/>
    <w:rsid w:val="00D811AD"/>
    <w:rsid w:val="00D821FE"/>
    <w:rsid w:val="00D83769"/>
    <w:rsid w:val="00D84866"/>
    <w:rsid w:val="00D86530"/>
    <w:rsid w:val="00D86ACB"/>
    <w:rsid w:val="00D9701F"/>
    <w:rsid w:val="00D97074"/>
    <w:rsid w:val="00DA001F"/>
    <w:rsid w:val="00DA08F7"/>
    <w:rsid w:val="00DA2546"/>
    <w:rsid w:val="00DA25E3"/>
    <w:rsid w:val="00DA6082"/>
    <w:rsid w:val="00DB0F18"/>
    <w:rsid w:val="00DB2F8B"/>
    <w:rsid w:val="00DB4516"/>
    <w:rsid w:val="00DB6A87"/>
    <w:rsid w:val="00DC10D5"/>
    <w:rsid w:val="00DC332F"/>
    <w:rsid w:val="00DC47FE"/>
    <w:rsid w:val="00DC4BB8"/>
    <w:rsid w:val="00DC541A"/>
    <w:rsid w:val="00DC5F82"/>
    <w:rsid w:val="00DC6C5F"/>
    <w:rsid w:val="00DD59A0"/>
    <w:rsid w:val="00DD6FCD"/>
    <w:rsid w:val="00DE0A79"/>
    <w:rsid w:val="00DE4F1C"/>
    <w:rsid w:val="00DE5436"/>
    <w:rsid w:val="00DE6E42"/>
    <w:rsid w:val="00DE6F0C"/>
    <w:rsid w:val="00DE7488"/>
    <w:rsid w:val="00DF4DA1"/>
    <w:rsid w:val="00DF5D14"/>
    <w:rsid w:val="00E05ECB"/>
    <w:rsid w:val="00E120D3"/>
    <w:rsid w:val="00E12205"/>
    <w:rsid w:val="00E132AE"/>
    <w:rsid w:val="00E16298"/>
    <w:rsid w:val="00E16721"/>
    <w:rsid w:val="00E172F9"/>
    <w:rsid w:val="00E20A21"/>
    <w:rsid w:val="00E23CE7"/>
    <w:rsid w:val="00E25713"/>
    <w:rsid w:val="00E26EDA"/>
    <w:rsid w:val="00E273D3"/>
    <w:rsid w:val="00E40394"/>
    <w:rsid w:val="00E405FB"/>
    <w:rsid w:val="00E41776"/>
    <w:rsid w:val="00E43309"/>
    <w:rsid w:val="00E43428"/>
    <w:rsid w:val="00E4470F"/>
    <w:rsid w:val="00E53039"/>
    <w:rsid w:val="00E54566"/>
    <w:rsid w:val="00E609B9"/>
    <w:rsid w:val="00E64A78"/>
    <w:rsid w:val="00E64ED6"/>
    <w:rsid w:val="00E6668A"/>
    <w:rsid w:val="00E67378"/>
    <w:rsid w:val="00E70D76"/>
    <w:rsid w:val="00E70E07"/>
    <w:rsid w:val="00E720D1"/>
    <w:rsid w:val="00E853D9"/>
    <w:rsid w:val="00E87D0B"/>
    <w:rsid w:val="00E91E78"/>
    <w:rsid w:val="00E920B7"/>
    <w:rsid w:val="00E96C0B"/>
    <w:rsid w:val="00E97664"/>
    <w:rsid w:val="00EA02B4"/>
    <w:rsid w:val="00EA3506"/>
    <w:rsid w:val="00EA3B54"/>
    <w:rsid w:val="00EA5A1E"/>
    <w:rsid w:val="00EB10E8"/>
    <w:rsid w:val="00EB33A9"/>
    <w:rsid w:val="00EB3C86"/>
    <w:rsid w:val="00EB3ED6"/>
    <w:rsid w:val="00EB4B8A"/>
    <w:rsid w:val="00EB6DCD"/>
    <w:rsid w:val="00EC2C59"/>
    <w:rsid w:val="00EC331C"/>
    <w:rsid w:val="00EC356C"/>
    <w:rsid w:val="00EC5703"/>
    <w:rsid w:val="00EC575B"/>
    <w:rsid w:val="00EC659F"/>
    <w:rsid w:val="00EC6A8C"/>
    <w:rsid w:val="00EC7922"/>
    <w:rsid w:val="00ED2EC9"/>
    <w:rsid w:val="00ED2F3B"/>
    <w:rsid w:val="00ED39CC"/>
    <w:rsid w:val="00ED44D7"/>
    <w:rsid w:val="00ED49D2"/>
    <w:rsid w:val="00ED6F0B"/>
    <w:rsid w:val="00ED7C57"/>
    <w:rsid w:val="00ED7CA2"/>
    <w:rsid w:val="00ED7E8A"/>
    <w:rsid w:val="00EE12F6"/>
    <w:rsid w:val="00EE2C83"/>
    <w:rsid w:val="00EE3824"/>
    <w:rsid w:val="00EE7B40"/>
    <w:rsid w:val="00EF0F0F"/>
    <w:rsid w:val="00EF12A0"/>
    <w:rsid w:val="00EF23F0"/>
    <w:rsid w:val="00EF279D"/>
    <w:rsid w:val="00EF3890"/>
    <w:rsid w:val="00EF3AE1"/>
    <w:rsid w:val="00EF55E1"/>
    <w:rsid w:val="00EF57F9"/>
    <w:rsid w:val="00EF6E12"/>
    <w:rsid w:val="00F0433A"/>
    <w:rsid w:val="00F071A1"/>
    <w:rsid w:val="00F07A6F"/>
    <w:rsid w:val="00F10358"/>
    <w:rsid w:val="00F10CF4"/>
    <w:rsid w:val="00F11F58"/>
    <w:rsid w:val="00F1285F"/>
    <w:rsid w:val="00F14ADE"/>
    <w:rsid w:val="00F25636"/>
    <w:rsid w:val="00F321D8"/>
    <w:rsid w:val="00F379EC"/>
    <w:rsid w:val="00F37AE7"/>
    <w:rsid w:val="00F4355B"/>
    <w:rsid w:val="00F43C8F"/>
    <w:rsid w:val="00F45D7D"/>
    <w:rsid w:val="00F47F07"/>
    <w:rsid w:val="00F50845"/>
    <w:rsid w:val="00F52529"/>
    <w:rsid w:val="00F525F2"/>
    <w:rsid w:val="00F52BF6"/>
    <w:rsid w:val="00F567EA"/>
    <w:rsid w:val="00F60734"/>
    <w:rsid w:val="00F64F8D"/>
    <w:rsid w:val="00F65CAA"/>
    <w:rsid w:val="00F66A3B"/>
    <w:rsid w:val="00F66AD3"/>
    <w:rsid w:val="00F66DD5"/>
    <w:rsid w:val="00F71F2E"/>
    <w:rsid w:val="00F73F5A"/>
    <w:rsid w:val="00F765F4"/>
    <w:rsid w:val="00F77B80"/>
    <w:rsid w:val="00F77F49"/>
    <w:rsid w:val="00F803EA"/>
    <w:rsid w:val="00F91833"/>
    <w:rsid w:val="00F9379C"/>
    <w:rsid w:val="00F94C26"/>
    <w:rsid w:val="00F96B0E"/>
    <w:rsid w:val="00FA04E3"/>
    <w:rsid w:val="00FA0C8A"/>
    <w:rsid w:val="00FA3753"/>
    <w:rsid w:val="00FA3BD7"/>
    <w:rsid w:val="00FA4543"/>
    <w:rsid w:val="00FA5AF4"/>
    <w:rsid w:val="00FA753E"/>
    <w:rsid w:val="00FB184A"/>
    <w:rsid w:val="00FB4202"/>
    <w:rsid w:val="00FC2AF3"/>
    <w:rsid w:val="00FC3824"/>
    <w:rsid w:val="00FC3ED4"/>
    <w:rsid w:val="00FC40FF"/>
    <w:rsid w:val="00FC6023"/>
    <w:rsid w:val="00FD19C7"/>
    <w:rsid w:val="00FD1ADA"/>
    <w:rsid w:val="00FD594B"/>
    <w:rsid w:val="00FE4BBD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2622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C89"/>
  </w:style>
  <w:style w:type="paragraph" w:styleId="Heading1">
    <w:name w:val="heading 1"/>
    <w:aliases w:val="Heading 1 (sections)"/>
    <w:basedOn w:val="Normal"/>
    <w:next w:val="Normal"/>
    <w:link w:val="Heading1Char"/>
    <w:uiPriority w:val="9"/>
    <w:qFormat/>
    <w:rsid w:val="008077C5"/>
    <w:pPr>
      <w:keepNext/>
      <w:keepLines/>
      <w:pBdr>
        <w:bottom w:val="single" w:sz="4" w:space="1" w:color="auto"/>
      </w:pBdr>
      <w:tabs>
        <w:tab w:val="center" w:pos="6120"/>
        <w:tab w:val="right" w:pos="11520"/>
      </w:tabs>
      <w:spacing w:before="160"/>
      <w:jc w:val="center"/>
      <w:outlineLvl w:val="0"/>
    </w:pPr>
    <w:rPr>
      <w:rFonts w:eastAsiaTheme="majorEastAsia" w:cstheme="majorHAnsi"/>
      <w:color w:val="auto"/>
      <w:spacing w:val="40"/>
      <w:sz w:val="24"/>
      <w:szCs w:val="22"/>
    </w:rPr>
  </w:style>
  <w:style w:type="paragraph" w:styleId="Heading2">
    <w:name w:val="heading 2"/>
    <w:aliases w:val="Heading 2 (dep)"/>
    <w:basedOn w:val="Normal"/>
    <w:next w:val="Normal"/>
    <w:link w:val="Heading2Char"/>
    <w:uiPriority w:val="9"/>
    <w:unhideWhenUsed/>
    <w:rsid w:val="008E2197"/>
    <w:pPr>
      <w:keepNext/>
      <w:keepLines/>
      <w:outlineLvl w:val="1"/>
    </w:pPr>
    <w:rPr>
      <w:rFonts w:eastAsiaTheme="majorEastAsia" w:cstheme="majorBidi"/>
      <w:color w:val="000000" w:themeColor="accent1"/>
      <w:sz w:val="22"/>
      <w:szCs w:val="26"/>
    </w:rPr>
  </w:style>
  <w:style w:type="paragraph" w:styleId="Heading3">
    <w:name w:val="heading 3"/>
    <w:aliases w:val="Heading 3 (Entry)"/>
    <w:basedOn w:val="Normal"/>
    <w:next w:val="Normal"/>
    <w:link w:val="Heading3Char"/>
    <w:uiPriority w:val="9"/>
    <w:unhideWhenUsed/>
    <w:qFormat/>
    <w:rsid w:val="003639D8"/>
    <w:pPr>
      <w:tabs>
        <w:tab w:val="center" w:pos="6120"/>
        <w:tab w:val="right" w:pos="11520"/>
      </w:tabs>
      <w:spacing w:before="80"/>
      <w:contextualSpacing/>
      <w:outlineLvl w:val="2"/>
    </w:pPr>
    <w:rPr>
      <w:color w:val="000000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074"/>
    <w:pPr>
      <w:keepNext/>
      <w:keepLines/>
      <w:outlineLvl w:val="3"/>
    </w:pPr>
    <w:rPr>
      <w:rFonts w:eastAsiaTheme="majorEastAsia" w:cstheme="majorBidi"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4D2"/>
    <w:pPr>
      <w:tabs>
        <w:tab w:val="center" w:pos="6120"/>
        <w:tab w:val="right" w:pos="11520"/>
      </w:tabs>
      <w:spacing w:before="80"/>
      <w:contextualSpacing/>
      <w:outlineLvl w:val="4"/>
    </w:pPr>
    <w:rPr>
      <w:color w:val="000000" w:themeColor="accent1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8077C5"/>
    <w:pPr>
      <w:tabs>
        <w:tab w:val="center" w:pos="6120"/>
        <w:tab w:val="right" w:pos="11520"/>
      </w:tabs>
      <w:spacing w:line="192" w:lineRule="auto"/>
      <w:jc w:val="center"/>
    </w:pPr>
    <w:rPr>
      <w:rFonts w:asciiTheme="majorHAnsi" w:hAnsiTheme="majorHAnsi" w:cstheme="majorHAnsi"/>
      <w:color w:val="auto"/>
      <w:sz w:val="52"/>
      <w:szCs w:val="52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8077C5"/>
    <w:rPr>
      <w:rFonts w:asciiTheme="majorHAnsi" w:hAnsiTheme="majorHAnsi" w:cstheme="majorHAnsi"/>
      <w:color w:val="auto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</w:pPr>
    <w:rPr>
      <w:rFonts w:asciiTheme="majorHAnsi" w:eastAsiaTheme="minorEastAsia" w:hAnsiTheme="majorHAnsi"/>
      <w:color w:val="7F7F7F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7F7F7F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077C5"/>
    <w:pPr>
      <w:spacing w:after="120" w:line="192" w:lineRule="auto"/>
      <w:jc w:val="center"/>
    </w:pPr>
    <w:rPr>
      <w:color w:val="auto"/>
      <w:spacing w:val="40"/>
      <w:sz w:val="24"/>
      <w:szCs w:val="22"/>
    </w:rPr>
  </w:style>
  <w:style w:type="character" w:customStyle="1" w:styleId="Heading1Char">
    <w:name w:val="Heading 1 Char"/>
    <w:aliases w:val="Heading 1 (sections) Char"/>
    <w:basedOn w:val="DefaultParagraphFont"/>
    <w:link w:val="Heading1"/>
    <w:uiPriority w:val="9"/>
    <w:rsid w:val="008077C5"/>
    <w:rPr>
      <w:rFonts w:eastAsiaTheme="majorEastAsia" w:cstheme="majorHAnsi"/>
      <w:color w:val="auto"/>
      <w:spacing w:val="40"/>
      <w:sz w:val="24"/>
      <w:szCs w:val="22"/>
    </w:rPr>
  </w:style>
  <w:style w:type="character" w:customStyle="1" w:styleId="JobtitleChar">
    <w:name w:val="Job title Char"/>
    <w:basedOn w:val="DefaultParagraphFont"/>
    <w:link w:val="Jobtitle"/>
    <w:uiPriority w:val="13"/>
    <w:rsid w:val="008077C5"/>
    <w:rPr>
      <w:color w:val="auto"/>
      <w:spacing w:val="40"/>
      <w:sz w:val="24"/>
      <w:szCs w:val="22"/>
    </w:rPr>
  </w:style>
  <w:style w:type="paragraph" w:customStyle="1" w:styleId="Introduction">
    <w:name w:val="Introduction"/>
    <w:basedOn w:val="Normal"/>
    <w:link w:val="IntroductionChar"/>
    <w:uiPriority w:val="15"/>
    <w:qFormat/>
    <w:rsid w:val="00B206E1"/>
    <w:pPr>
      <w:ind w:right="288"/>
    </w:pPr>
    <w:rPr>
      <w:i/>
      <w:color w:val="000000" w:themeColor="accent5" w:themeShade="40"/>
      <w:sz w:val="20"/>
    </w:rPr>
  </w:style>
  <w:style w:type="paragraph" w:customStyle="1" w:styleId="Contact">
    <w:name w:val="Contact"/>
    <w:basedOn w:val="Normal"/>
    <w:link w:val="ContactChar"/>
    <w:uiPriority w:val="14"/>
    <w:qFormat/>
    <w:rsid w:val="00A64000"/>
    <w:pPr>
      <w:spacing w:before="40" w:after="40"/>
    </w:pPr>
    <w:rPr>
      <w:rFonts w:asciiTheme="majorHAnsi" w:hAnsiTheme="majorHAnsi"/>
      <w:sz w:val="16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B206E1"/>
    <w:rPr>
      <w:i/>
      <w:color w:val="000000" w:themeColor="accent5" w:themeShade="40"/>
      <w:sz w:val="20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A64000"/>
    <w:rPr>
      <w:rFonts w:asciiTheme="majorHAnsi" w:hAnsiTheme="majorHAnsi"/>
      <w:sz w:val="16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7F7F7F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aliases w:val="Heading 2 (dep) Char"/>
    <w:basedOn w:val="DefaultParagraphFont"/>
    <w:link w:val="Heading2"/>
    <w:uiPriority w:val="9"/>
    <w:rsid w:val="008E2197"/>
    <w:rPr>
      <w:rFonts w:eastAsiaTheme="majorEastAsia" w:cstheme="majorBidi"/>
      <w:color w:val="000000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7F7F7F" w:themeColor="accent4"/>
      <w:kern w:val="24"/>
    </w:rPr>
  </w:style>
  <w:style w:type="character" w:customStyle="1" w:styleId="Heading3Char">
    <w:name w:val="Heading 3 Char"/>
    <w:aliases w:val="Heading 3 (Entry) Char"/>
    <w:basedOn w:val="DefaultParagraphFont"/>
    <w:link w:val="Heading3"/>
    <w:uiPriority w:val="9"/>
    <w:rsid w:val="003639D8"/>
    <w:rPr>
      <w:color w:val="0000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97074"/>
    <w:rPr>
      <w:rFonts w:eastAsiaTheme="majorEastAsia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124D2"/>
    <w:rPr>
      <w:color w:val="000000" w:themeColor="accent1"/>
      <w:sz w:val="20"/>
      <w:szCs w:val="20"/>
    </w:rPr>
  </w:style>
  <w:style w:type="paragraph" w:styleId="ListBullet">
    <w:name w:val="List Bullet"/>
    <w:basedOn w:val="Normal"/>
    <w:uiPriority w:val="99"/>
    <w:qFormat/>
    <w:rsid w:val="00BF3E4C"/>
    <w:pPr>
      <w:numPr>
        <w:numId w:val="9"/>
      </w:numPr>
      <w:ind w:left="270" w:hanging="250"/>
      <w:contextualSpacing/>
    </w:pPr>
    <w:rPr>
      <w:color w:val="auto"/>
    </w:r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Description">
    <w:name w:val="Description"/>
    <w:basedOn w:val="Normal"/>
    <w:link w:val="DescriptionChar"/>
    <w:uiPriority w:val="18"/>
    <w:qFormat/>
    <w:rsid w:val="0092362E"/>
    <w:pPr>
      <w:tabs>
        <w:tab w:val="right" w:pos="10800"/>
      </w:tabs>
      <w:spacing w:before="40"/>
      <w:contextualSpacing/>
    </w:pPr>
    <w:rPr>
      <w:color w:val="auto"/>
      <w:sz w:val="20"/>
      <w:szCs w:val="20"/>
    </w:rPr>
  </w:style>
  <w:style w:type="character" w:customStyle="1" w:styleId="DescriptionChar">
    <w:name w:val="Description Char"/>
    <w:basedOn w:val="DefaultParagraphFont"/>
    <w:link w:val="Description"/>
    <w:uiPriority w:val="18"/>
    <w:rsid w:val="0092362E"/>
    <w:rPr>
      <w:color w:val="auto"/>
      <w:sz w:val="20"/>
      <w:szCs w:val="20"/>
    </w:rPr>
  </w:style>
  <w:style w:type="table" w:styleId="TableGridLight">
    <w:name w:val="Grid Table Light"/>
    <w:basedOn w:val="TableNormal"/>
    <w:uiPriority w:val="40"/>
    <w:rsid w:val="004C00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ublic-draftstyledefault-unorderedlistitem">
    <w:name w:val="public-draftstyledefault-unorderedlistitem"/>
    <w:basedOn w:val="Normal"/>
    <w:rsid w:val="001565D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07E6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C6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4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496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96"/>
    <w:rPr>
      <w:rFonts w:ascii="Segoe UI" w:hAnsi="Segoe UI" w:cs="Segoe UI"/>
    </w:rPr>
  </w:style>
  <w:style w:type="numbering" w:customStyle="1" w:styleId="BullettedList1">
    <w:name w:val="BullettedList1"/>
    <w:uiPriority w:val="99"/>
    <w:rsid w:val="00853146"/>
  </w:style>
  <w:style w:type="paragraph" w:styleId="FootnoteText">
    <w:name w:val="footnote text"/>
    <w:basedOn w:val="Normal"/>
    <w:link w:val="FootnoteTextChar"/>
    <w:uiPriority w:val="99"/>
    <w:semiHidden/>
    <w:unhideWhenUsed/>
    <w:rsid w:val="002766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6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67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11107"/>
    <w:rPr>
      <w:color w:val="000000" w:themeColor="followedHyperlink"/>
      <w:u w:val="single"/>
    </w:rPr>
  </w:style>
  <w:style w:type="paragraph" w:customStyle="1" w:styleId="LogisticalInfo">
    <w:name w:val="Logistical Info"/>
    <w:basedOn w:val="Normal"/>
    <w:link w:val="LogisticalInfoChar"/>
    <w:qFormat/>
    <w:rsid w:val="008077C5"/>
    <w:pPr>
      <w:tabs>
        <w:tab w:val="center" w:pos="6120"/>
        <w:tab w:val="right" w:pos="11520"/>
      </w:tabs>
      <w:spacing w:after="240" w:line="192" w:lineRule="auto"/>
      <w:contextualSpacing/>
      <w:jc w:val="center"/>
    </w:pPr>
    <w:rPr>
      <w:color w:val="auto"/>
      <w:sz w:val="20"/>
      <w:szCs w:val="20"/>
    </w:rPr>
  </w:style>
  <w:style w:type="character" w:customStyle="1" w:styleId="LogisticalInfoChar">
    <w:name w:val="Logistical Info Char"/>
    <w:basedOn w:val="DefaultParagraphFont"/>
    <w:link w:val="LogisticalInfo"/>
    <w:rsid w:val="008077C5"/>
    <w:rPr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veshenry18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enry-ive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veshenry18/touchless-midi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enryive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enryives.com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veshenry18/tone-encoder/blob/master/Tone%20Encoder.ipynb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Ives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7F7F7F"/>
      </a:accent2>
      <a:accent3>
        <a:srgbClr val="7F7F7F"/>
      </a:accent3>
      <a:accent4>
        <a:srgbClr val="7F7F7F"/>
      </a:accent4>
      <a:accent5>
        <a:srgbClr val="000000"/>
      </a:accent5>
      <a:accent6>
        <a:srgbClr val="BFBFBF"/>
      </a:accent6>
      <a:hlink>
        <a:srgbClr val="000000"/>
      </a:hlink>
      <a:folHlink>
        <a:srgbClr val="000000"/>
      </a:folHlink>
    </a:clrScheme>
    <a:fontScheme name="Custom 2">
      <a:majorFont>
        <a:latin typeface="Martel"/>
        <a:ea typeface=""/>
        <a:cs typeface=""/>
      </a:majorFont>
      <a:minorFont>
        <a:latin typeface="Raleway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30677A414ED42B74CF54FA0652B6A" ma:contentTypeVersion="8" ma:contentTypeDescription="Create a new document." ma:contentTypeScope="" ma:versionID="eb06c1cb1130e8485ea259993ac49d85">
  <xsd:schema xmlns:xsd="http://www.w3.org/2001/XMLSchema" xmlns:xs="http://www.w3.org/2001/XMLSchema" xmlns:p="http://schemas.microsoft.com/office/2006/metadata/properties" xmlns:ns3="d0698a0d-1557-4dd2-af92-1a1de29b5274" targetNamespace="http://schemas.microsoft.com/office/2006/metadata/properties" ma:root="true" ma:fieldsID="f4cba7d475394b05037ff56d213164f4" ns3:_="">
    <xsd:import namespace="d0698a0d-1557-4dd2-af92-1a1de29b5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98a0d-1557-4dd2-af92-1a1de29b5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94917E-8F6F-4D8C-AF41-6E9D8BDA23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d0698a0d-1557-4dd2-af92-1a1de29b5274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F1E884-EAC9-4CB9-AC07-A3DE04008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698a0d-1557-4dd2-af92-1a1de29b5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2020-09-06T22:37:00Z</dcterms:created>
  <dcterms:modified xsi:type="dcterms:W3CDTF">2020-09-18T23:16:00Z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0x0101005C130677A414ED42B74CF54FA0652B6A</vt:lpwstr>
  </property>
</Properties>
</file>