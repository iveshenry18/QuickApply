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3BB79" w14:textId="77777777" w:rsidR="00B73660" w:rsidRPr="00B73660" w:rsidRDefault="00B73660" w:rsidP="00AB2C43">
      <w:pPr>
        <w:pStyle w:val="Title"/>
      </w:pPr>
      <w:r w:rsidRPr="00B73660">
        <w:t>Henry Ives</w:t>
      </w:r>
    </w:p>
    <w:p w14:paraId="178A32DD" w14:textId="77777777" w:rsidR="00B73660" w:rsidRPr="00B73660" w:rsidRDefault="00B73660" w:rsidP="00AB2C43">
      <w:pPr>
        <w:pStyle w:val="LogisticalInfo"/>
      </w:pPr>
      <w:r w:rsidRPr="00B73660">
        <w:t>Lake Elsinore, California 92532 | (720) 278-3706 | iveshenry18@gmail.com</w:t>
      </w:r>
    </w:p>
    <w:p w14:paraId="2BCDFC37" w14:textId="77777777" w:rsidR="00B73660" w:rsidRPr="00B73660" w:rsidRDefault="00F90CA5" w:rsidP="00AB2C43">
      <w:pPr>
        <w:pStyle w:val="LogisticalInfo"/>
        <w:rPr>
          <w:u w:val="single"/>
        </w:rPr>
      </w:pPr>
      <w:hyperlink r:id="rId11" w:history="1">
        <w:r w:rsidR="00B73660" w:rsidRPr="00B73660">
          <w:rPr>
            <w:u w:val="single"/>
          </w:rPr>
          <w:t>henryives.com</w:t>
        </w:r>
      </w:hyperlink>
      <w:r w:rsidR="00B73660" w:rsidRPr="00B73660">
        <w:t xml:space="preserve"> | </w:t>
      </w:r>
      <w:hyperlink r:id="rId12" w:history="1">
        <w:r w:rsidR="00B73660" w:rsidRPr="00B73660">
          <w:rPr>
            <w:u w:val="single"/>
          </w:rPr>
          <w:t>linkedin.com/in/henry-ives</w:t>
        </w:r>
      </w:hyperlink>
      <w:r w:rsidR="00B73660" w:rsidRPr="00B73660">
        <w:t xml:space="preserve"> | </w:t>
      </w:r>
      <w:hyperlink r:id="rId13" w:history="1">
        <w:r w:rsidR="00B73660" w:rsidRPr="00B73660">
          <w:rPr>
            <w:u w:val="single"/>
          </w:rPr>
          <w:t>github.com/iveshenry18</w:t>
        </w:r>
      </w:hyperlink>
    </w:p>
    <w:p w14:paraId="24477146" w14:textId="7AB3B8E0" w:rsidR="00FE4E54" w:rsidRPr="007C60C5" w:rsidRDefault="00FE4E54" w:rsidP="00830208">
      <w:pPr>
        <w:tabs>
          <w:tab w:val="center" w:pos="6120"/>
          <w:tab w:val="right" w:pos="11520"/>
        </w:tabs>
        <w:contextualSpacing/>
        <w:jc w:val="center"/>
        <w:rPr>
          <w:color w:val="auto"/>
          <w:sz w:val="20"/>
          <w:szCs w:val="20"/>
        </w:rPr>
      </w:pPr>
    </w:p>
    <w:p w14:paraId="1162DA5B" w14:textId="3148A889" w:rsidR="000264D2" w:rsidRPr="007C60C5" w:rsidRDefault="00AE01EA" w:rsidP="00E55CBB">
      <w:pPr>
        <w:pStyle w:val="CoverLetterBody"/>
      </w:pPr>
      <w:r>
        <w:t>{</w:t>
      </w:r>
      <w:r w:rsidR="000264EC">
        <w:t>COMPANY NAME}</w:t>
      </w:r>
    </w:p>
    <w:p w14:paraId="6FCB8D1E" w14:textId="58129145" w:rsidR="000264D2" w:rsidRPr="007C60C5" w:rsidRDefault="000264EC" w:rsidP="00E55CBB">
      <w:pPr>
        <w:pStyle w:val="CoverLetterBody"/>
      </w:pPr>
      <w:r>
        <w:t>{COMPANY ADDRESS}</w:t>
      </w:r>
    </w:p>
    <w:p w14:paraId="4C9263DB" w14:textId="307F64C8" w:rsidR="000264D2" w:rsidRPr="007C60C5" w:rsidRDefault="000264EC" w:rsidP="00E55CBB">
      <w:pPr>
        <w:pStyle w:val="CoverLetterBody"/>
      </w:pPr>
      <w:r>
        <w:t xml:space="preserve">{COMPANY PHONE} </w:t>
      </w:r>
    </w:p>
    <w:p w14:paraId="6221C570" w14:textId="160EE1A6" w:rsidR="000264D2" w:rsidRPr="007C60C5" w:rsidRDefault="000264EC" w:rsidP="00E55CBB">
      <w:pPr>
        <w:pStyle w:val="CoverLetterBody"/>
      </w:pPr>
      <w:r>
        <w:t>{COMPANY EMAIL]</w:t>
      </w:r>
    </w:p>
    <w:p w14:paraId="4CA9FF4D" w14:textId="1056C047" w:rsidR="000264D2" w:rsidRPr="007C60C5" w:rsidRDefault="000264D2" w:rsidP="00E55CBB">
      <w:pPr>
        <w:pStyle w:val="CoverLetterBody"/>
      </w:pPr>
    </w:p>
    <w:p w14:paraId="06987E2D" w14:textId="4BD15E24" w:rsidR="000264D2" w:rsidRPr="007C60C5" w:rsidRDefault="007D516D" w:rsidP="00E55CBB">
      <w:pPr>
        <w:pStyle w:val="CoverLetterBody"/>
      </w:pPr>
      <w:r w:rsidRPr="007C60C5">
        <w:t>Dear Hiring Manager</w:t>
      </w:r>
      <w:r w:rsidR="000264D2" w:rsidRPr="007C60C5">
        <w:t>,</w:t>
      </w:r>
    </w:p>
    <w:p w14:paraId="3F7E53BA" w14:textId="77777777" w:rsidR="000E4B9B" w:rsidRPr="007C60C5" w:rsidRDefault="000E4B9B" w:rsidP="00E55CBB">
      <w:pPr>
        <w:pStyle w:val="CoverLetterBody"/>
      </w:pPr>
    </w:p>
    <w:p w14:paraId="3647711A" w14:textId="0AFBFCE0" w:rsidR="004E78F0" w:rsidRDefault="000E4B9B" w:rsidP="00E55CBB">
      <w:pPr>
        <w:pStyle w:val="CoverLetterBody"/>
      </w:pPr>
      <w:r w:rsidRPr="007C60C5">
        <w:t xml:space="preserve">Hi, </w:t>
      </w:r>
      <w:r w:rsidR="000D6C65">
        <w:t>my name is Henry</w:t>
      </w:r>
      <w:r w:rsidR="005D5B4B">
        <w:t>, and</w:t>
      </w:r>
      <w:r w:rsidR="000D6C65">
        <w:t xml:space="preserve"> I am a </w:t>
      </w:r>
      <w:r w:rsidR="00C57A8B">
        <w:t>young software engineer</w:t>
      </w:r>
      <w:r w:rsidR="005D5B4B">
        <w:t xml:space="preserve"> excited to dive into the</w:t>
      </w:r>
      <w:r w:rsidR="00A77167">
        <w:t xml:space="preserve"> profession</w:t>
      </w:r>
      <w:r w:rsidR="005D5B4B">
        <w:t>.</w:t>
      </w:r>
      <w:r w:rsidR="00C57A8B">
        <w:t xml:space="preserve"> </w:t>
      </w:r>
      <w:r w:rsidR="00E82AA1">
        <w:t>I recently completed the coursework for my B.S. in Computer Science at Colorado State University</w:t>
      </w:r>
      <w:r w:rsidR="004E78F0">
        <w:t xml:space="preserve"> and believe I would be a great fit </w:t>
      </w:r>
      <w:r w:rsidR="0066170D">
        <w:t xml:space="preserve">for the role of </w:t>
      </w:r>
      <w:r w:rsidR="00DD5CBE">
        <w:t>{POSITION} at {COMPANY</w:t>
      </w:r>
      <w:r w:rsidR="000264EC">
        <w:t xml:space="preserve"> NAME</w:t>
      </w:r>
      <w:r w:rsidR="00C7016F">
        <w:t xml:space="preserve">}. </w:t>
      </w:r>
    </w:p>
    <w:p w14:paraId="15EF7682" w14:textId="77777777" w:rsidR="004E78F0" w:rsidRDefault="004E78F0" w:rsidP="00E55CBB">
      <w:pPr>
        <w:pStyle w:val="CoverLetterBody"/>
      </w:pPr>
    </w:p>
    <w:p w14:paraId="4B7C5863" w14:textId="187D19B3" w:rsidR="000E4B9B" w:rsidRPr="007C60C5" w:rsidRDefault="00D25891" w:rsidP="00E55CBB">
      <w:pPr>
        <w:pStyle w:val="CoverLetterBody"/>
      </w:pPr>
      <w:r>
        <w:t>Hi, my name is Henry. I am</w:t>
      </w:r>
      <w:r w:rsidR="00E82AA1">
        <w:t xml:space="preserve"> </w:t>
      </w:r>
      <w:r w:rsidR="000E4B9B" w:rsidRPr="007C60C5">
        <w:t xml:space="preserve">taking a year of leave from pursuing two bachelor’s degrees at Colorado State University—one in Computer Science, and one in Music Composition. While I've </w:t>
      </w:r>
      <w:r w:rsidR="00AB2C43" w:rsidRPr="007C60C5">
        <w:t>already</w:t>
      </w:r>
      <w:r w:rsidR="000E4B9B" w:rsidRPr="007C60C5">
        <w:t xml:space="preserve"> completed the coursework required for the Computer Science half of the double major, I plan to continue taking graduate-level AI and ML courses when I return in the fall of 2021. You may notice that my professional experience is thin—this is largely because I've spent my past three summers touring the country performing with some of the best drumlines in the nation. Though this, combined with my second major, has somewhat constrained my extracurricular involvement in software engineering, I believe this unique mix of experience is my strength. I love creating new things, solving hard problems, and failing as a step on the path to success. I've sought these challenges and opportunities in a variety of domains, and my experience in each of them increases my effectiveness in all of them.</w:t>
      </w:r>
    </w:p>
    <w:p w14:paraId="7C57A567" w14:textId="77777777" w:rsidR="000E4B9B" w:rsidRPr="007C60C5" w:rsidRDefault="000E4B9B" w:rsidP="00E55CBB">
      <w:pPr>
        <w:pStyle w:val="CoverLetterBody"/>
      </w:pPr>
    </w:p>
    <w:p w14:paraId="49715FA5" w14:textId="77777777" w:rsidR="000E4B9B" w:rsidRPr="007C60C5" w:rsidRDefault="000E4B9B" w:rsidP="00E55CBB">
      <w:pPr>
        <w:pStyle w:val="CoverLetterBody"/>
      </w:pPr>
      <w:r w:rsidRPr="007C60C5">
        <w:t>I'm highly interested in the practical and creative uses of deep learning—I've explored the latter most recently in a deep convolutional neural network I architected to reproduce and distort short sound files. I would characterize this project as a failure on the path to success: though I wasn't able to achieve the intended results (partly due to design flaws and partly due to resource limitations), it opened my eyes to the tip of the iceberg that is deep learning. I believe this technology is one of humanity's best tools against our biggest problems. Furthermore, I believe that electrifying and automating transportation is one of humanity's biggest problems. I'd love to help solve it.</w:t>
      </w:r>
    </w:p>
    <w:p w14:paraId="1D6F2744" w14:textId="77777777" w:rsidR="000E4B9B" w:rsidRPr="007C60C5" w:rsidRDefault="000E4B9B" w:rsidP="00E55CBB">
      <w:pPr>
        <w:pStyle w:val="CoverLetterBody"/>
      </w:pPr>
    </w:p>
    <w:p w14:paraId="30FC9DBC" w14:textId="60B95E97" w:rsidR="00E5436E" w:rsidRDefault="000E4B9B" w:rsidP="00E55CBB">
      <w:pPr>
        <w:pStyle w:val="CoverLetterBody"/>
      </w:pPr>
      <w:r w:rsidRPr="007C60C5">
        <w:t>Some logistics: I currently reside in Lake Elsinore, California, but would be willing to relocate on short notice. I will be returning to Colorado by August 2021 with plans to return to California as early June 2022.</w:t>
      </w:r>
    </w:p>
    <w:p w14:paraId="426EBFF1" w14:textId="39E613A2" w:rsidR="008149A1" w:rsidRDefault="008149A1" w:rsidP="00E55CBB">
      <w:pPr>
        <w:pStyle w:val="CoverLetterBody"/>
      </w:pPr>
    </w:p>
    <w:p w14:paraId="4A8BEEE4" w14:textId="727B2FD3" w:rsidR="008149A1" w:rsidRDefault="00B551C8" w:rsidP="00E55CBB">
      <w:pPr>
        <w:pStyle w:val="CoverLetterBody"/>
      </w:pPr>
      <w:r>
        <w:t>- or -</w:t>
      </w:r>
    </w:p>
    <w:p w14:paraId="3CC0E0D5" w14:textId="77777777" w:rsidR="00B551C8" w:rsidRPr="007C60C5" w:rsidRDefault="00B551C8" w:rsidP="00E55CBB">
      <w:pPr>
        <w:pStyle w:val="CoverLetterBody"/>
      </w:pPr>
    </w:p>
    <w:p w14:paraId="2826A8C1" w14:textId="7AF517D8" w:rsidR="00B551C8" w:rsidRDefault="00B551C8" w:rsidP="00E55CBB">
      <w:pPr>
        <w:pStyle w:val="CoverLetterBody"/>
      </w:pPr>
      <w:r>
        <w:t>and am looking for opportunities in Southern California.</w:t>
      </w:r>
    </w:p>
    <w:p w14:paraId="6E24AA5C" w14:textId="77777777" w:rsidR="00B551C8" w:rsidRDefault="00B551C8" w:rsidP="00E55CBB">
      <w:pPr>
        <w:pStyle w:val="CoverLetterBody"/>
      </w:pPr>
    </w:p>
    <w:p w14:paraId="0FA878BF" w14:textId="77777777" w:rsidR="00B551C8" w:rsidRDefault="00B551C8" w:rsidP="00E55CBB">
      <w:pPr>
        <w:pStyle w:val="CoverLetterBody"/>
      </w:pPr>
      <w:r>
        <w:t>I do my best coding in Python, JavaScript, and Java and have an affinity for machine learning and web development, but I am characterized by my eagerness to learn and tackle new problems. I achieved a 4.0 major GPA at CSU—there wasn't a single subject or project at which I didn't excel.</w:t>
      </w:r>
    </w:p>
    <w:p w14:paraId="4D2CEB76" w14:textId="77777777" w:rsidR="00B551C8" w:rsidRDefault="00B551C8" w:rsidP="00E55CBB">
      <w:pPr>
        <w:pStyle w:val="CoverLetterBody"/>
      </w:pPr>
    </w:p>
    <w:p w14:paraId="4F51F0EC" w14:textId="77777777" w:rsidR="00B551C8" w:rsidRDefault="00B551C8" w:rsidP="00E55CBB">
      <w:pPr>
        <w:pStyle w:val="CoverLetterBody"/>
      </w:pPr>
      <w:r>
        <w:t>The challenge is that I don't technically have my degree yet—my double major program at CSU means I won't receive either degree until I complete both. I'm currently on a year of leave with plans to return for the 2021–22 school year to complete my B.M. in Music Composition, after which I will officially receive both degrees and return to Southern California.</w:t>
      </w:r>
    </w:p>
    <w:p w14:paraId="15946C86" w14:textId="77777777" w:rsidR="00B551C8" w:rsidRDefault="00B551C8" w:rsidP="00E55CBB">
      <w:pPr>
        <w:pStyle w:val="CoverLetterBody"/>
      </w:pPr>
    </w:p>
    <w:p w14:paraId="2E18352B" w14:textId="7A13FB89" w:rsidR="00754BFB" w:rsidRDefault="00B551C8" w:rsidP="00E55CBB">
      <w:pPr>
        <w:pStyle w:val="CoverLetterBody"/>
      </w:pPr>
      <w:r>
        <w:t>This puts me in a unique position—I am eligible for internships but have the skills to excel at entry-level full-time work. Furthermore, I am looking for roles that are either remote-friendly, temporary, or could be put on hold while I finish school. I am open to any opportunity available within these criteria!</w:t>
      </w:r>
    </w:p>
    <w:p w14:paraId="7F44D019" w14:textId="77777777" w:rsidR="00B551C8" w:rsidRPr="007C60C5" w:rsidRDefault="00B551C8" w:rsidP="00E55CBB">
      <w:pPr>
        <w:pStyle w:val="CoverLetterBody"/>
      </w:pPr>
    </w:p>
    <w:p w14:paraId="55630E20" w14:textId="520DB22F" w:rsidR="00661BC4" w:rsidRPr="007C60C5" w:rsidRDefault="00661BC4" w:rsidP="00E55CBB">
      <w:pPr>
        <w:pStyle w:val="CoverLetterBody"/>
      </w:pPr>
      <w:r w:rsidRPr="007C60C5">
        <w:t>Sincerely,</w:t>
      </w:r>
    </w:p>
    <w:p w14:paraId="0BD15456" w14:textId="47953247" w:rsidR="00D113D4" w:rsidRDefault="00661BC4" w:rsidP="00E55CBB">
      <w:pPr>
        <w:pStyle w:val="CoverLetterBody"/>
      </w:pPr>
      <w:r w:rsidRPr="007C60C5">
        <w:t>Henry Ives</w:t>
      </w:r>
    </w:p>
    <w:p w14:paraId="40C8B77A" w14:textId="6F33A540" w:rsidR="00D113D4" w:rsidRPr="007C60C5" w:rsidRDefault="00D113D4" w:rsidP="00E55CBB">
      <w:pPr>
        <w:pStyle w:val="CoverLetterBody"/>
      </w:pPr>
      <w:r>
        <w:rPr>
          <w:noProof/>
        </w:rPr>
        <w:drawing>
          <wp:inline distT="0" distB="0" distL="0" distR="0" wp14:anchorId="2B57719A" wp14:editId="54ADE368">
            <wp:extent cx="1012391"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195" t="26910" r="33889" b="38715"/>
                    <a:stretch/>
                  </pic:blipFill>
                  <pic:spPr bwMode="auto">
                    <a:xfrm>
                      <a:off x="0" y="0"/>
                      <a:ext cx="1016059" cy="583130"/>
                    </a:xfrm>
                    <a:prstGeom prst="rect">
                      <a:avLst/>
                    </a:prstGeom>
                    <a:noFill/>
                    <a:ln>
                      <a:noFill/>
                    </a:ln>
                    <a:extLst>
                      <a:ext uri="{53640926-AAD7-44D8-BBD7-CCE9431645EC}">
                        <a14:shadowObscured xmlns:a14="http://schemas.microsoft.com/office/drawing/2010/main"/>
                      </a:ext>
                    </a:extLst>
                  </pic:spPr>
                </pic:pic>
              </a:graphicData>
            </a:graphic>
          </wp:inline>
        </w:drawing>
      </w:r>
    </w:p>
    <w:sectPr w:rsidR="00D113D4" w:rsidRPr="007C60C5" w:rsidSect="0090427F">
      <w:headerReference w:type="even" r:id="rId15"/>
      <w:footerReference w:type="even" r:id="rId16"/>
      <w:pgSz w:w="12240" w:h="15840"/>
      <w:pgMar w:top="720" w:right="720" w:bottom="720" w:left="720" w:header="288"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FA138" w14:textId="77777777" w:rsidR="00F90CA5" w:rsidRDefault="00F90CA5" w:rsidP="00B21D64">
      <w:r>
        <w:separator/>
      </w:r>
    </w:p>
  </w:endnote>
  <w:endnote w:type="continuationSeparator" w:id="0">
    <w:p w14:paraId="4EE54F41" w14:textId="77777777" w:rsidR="00F90CA5" w:rsidRDefault="00F90CA5" w:rsidP="00B2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aleway">
    <w:panose1 w:val="020B0503030101060003"/>
    <w:charset w:val="00"/>
    <w:family w:val="swiss"/>
    <w:pitch w:val="variable"/>
    <w:sig w:usb0="A00002FF" w:usb1="5000205B" w:usb2="00000000" w:usb3="00000000" w:csb0="000000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tel">
    <w:panose1 w:val="00000500000000000000"/>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FE757" w14:textId="45EE454D" w:rsidR="009F71ED" w:rsidRDefault="009F71ED">
    <w:pPr>
      <w:pStyle w:val="Footer"/>
    </w:pPr>
    <w:r>
      <w:rPr>
        <w:noProof/>
      </w:rPr>
      <mc:AlternateContent>
        <mc:Choice Requires="wps">
          <w:drawing>
            <wp:anchor distT="0" distB="0" distL="114300" distR="114300" simplePos="0" relativeHeight="251661312" behindDoc="0" locked="0" layoutInCell="1" allowOverlap="1" wp14:anchorId="5A79B5E5" wp14:editId="677303DF">
              <wp:simplePos x="0" y="0"/>
              <wp:positionH relativeFrom="page">
                <wp:posOffset>0</wp:posOffset>
              </wp:positionH>
              <wp:positionV relativeFrom="bottomMargin">
                <wp:posOffset>38100</wp:posOffset>
              </wp:positionV>
              <wp:extent cx="7812000" cy="365760"/>
              <wp:effectExtent l="0" t="0" r="0" b="0"/>
              <wp:wrapNone/>
              <wp:docPr id="201" name="Rectangle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2000" cy="36576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page">
                <wp14:pctWidth>100000</wp14:pctWidth>
              </wp14:sizeRelH>
              <wp14:sizeRelV relativeFrom="margin">
                <wp14:pctHeight>0</wp14:pctHeight>
              </wp14:sizeRelV>
            </wp:anchor>
          </w:drawing>
        </mc:Choice>
        <mc:Fallback>
          <w:pict>
            <v:rect w14:anchorId="2B0F0872" id="Rectangle 8" o:spid="_x0000_s1026" alt="&quot;&quot;" style="position:absolute;margin-left:0;margin-top:3pt;width:615.1pt;height:28.8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bottom-margin-area;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" fillcolor="#7f7f7f [3207]" stroked="f" strokeweight="1pt">
              <w10:wrap anchorx="page"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B3184" w14:textId="77777777" w:rsidR="00F90CA5" w:rsidRDefault="00F90CA5" w:rsidP="00B21D64">
      <w:r>
        <w:separator/>
      </w:r>
    </w:p>
  </w:footnote>
  <w:footnote w:type="continuationSeparator" w:id="0">
    <w:p w14:paraId="5385F117" w14:textId="77777777" w:rsidR="00F90CA5" w:rsidRDefault="00F90CA5" w:rsidP="00B21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B7C53" w14:textId="2AD3BEC6" w:rsidR="009F71ED" w:rsidRDefault="009F71ED">
    <w:pPr>
      <w:pStyle w:val="Header"/>
    </w:pPr>
    <w:r>
      <w:rPr>
        <w:noProof/>
      </w:rPr>
      <mc:AlternateContent>
        <mc:Choice Requires="wpg">
          <w:drawing>
            <wp:anchor distT="0" distB="0" distL="114300" distR="114300" simplePos="0" relativeHeight="251663360" behindDoc="0" locked="0" layoutInCell="1" allowOverlap="1" wp14:anchorId="78410C89" wp14:editId="1D09BCBA">
              <wp:simplePos x="0" y="0"/>
              <wp:positionH relativeFrom="page">
                <wp:align>right</wp:align>
              </wp:positionH>
              <wp:positionV relativeFrom="page">
                <wp:posOffset>-635</wp:posOffset>
              </wp:positionV>
              <wp:extent cx="7794580" cy="3421380"/>
              <wp:effectExtent l="0" t="0" r="0" b="7620"/>
              <wp:wrapNone/>
              <wp:docPr id="202" name="Group 20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4580" cy="3421380"/>
                        <a:chOff x="0" y="0"/>
                        <a:chExt cx="7794580" cy="3748941"/>
                      </a:xfrm>
                    </wpg:grpSpPr>
                    <wps:wsp>
                      <wps:cNvPr id="203" name="Rectangle 2"/>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04" name="Rectangle 3"/>
                      <wps:cNvSpPr/>
                      <wps:spPr>
                        <a:xfrm>
                          <a:off x="0" y="1781012"/>
                          <a:ext cx="2757917" cy="196792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05" name="Rectangle 4"/>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page">
                <wp14:pctWidth>100000</wp14:pctWidth>
              </wp14:sizeRelH>
              <wp14:sizeRelV relativeFrom="margin">
                <wp14:pctHeight>0</wp14:pctHeight>
              </wp14:sizeRelV>
            </wp:anchor>
          </w:drawing>
        </mc:Choice>
        <mc:Fallback>
          <w:pict>
            <v:group w14:anchorId="571E4CFB" id="Group 202" o:spid="_x0000_s1026" alt="&quot;&quot;" style="position:absolute;margin-left:562.55pt;margin-top:-.05pt;width:613.75pt;height:269.4pt;z-index:251663360;mso-width-percent:1000;mso-position-horizontal:right;mso-position-horizontal-relative:page;mso-position-vertical-relative:page;mso-width-percent:1000;mso-height-relative:margin" coordsize="77945,3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">
              <v:rect id="Rectangle 2" o:spid="_x0000_s1027" style="position:absolute;left:27622;top:17811;width:50323;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" fillcolor="#7f7f7f [3207]" stroked="f" strokeweight="1pt"/>
              <v:rect id="Rectangle 3" o:spid="_x0000_s1028" style="position:absolute;top:17810;width:27579;height:19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" fillcolor="#f2f2f2 [3052]" stroked="f" strokeweight="1pt"/>
              <v:rect id="Rectangle 4" o:spid="_x0000_s1029" style="position:absolute;width:77902;height:1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" fillcolor="black [3204]" stroked="f" strokeweight="1p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D6A6B2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1319FD"/>
    <w:multiLevelType w:val="hybridMultilevel"/>
    <w:tmpl w:val="ED6A9EA4"/>
    <w:lvl w:ilvl="0" w:tplc="830CD006">
      <w:numFmt w:val="bullet"/>
      <w:lvlText w:val="-"/>
      <w:lvlJc w:val="left"/>
      <w:pPr>
        <w:ind w:left="720" w:hanging="360"/>
      </w:pPr>
      <w:rPr>
        <w:rFonts w:ascii="Raleway" w:eastAsiaTheme="minorHAnsi"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032EC7"/>
    <w:multiLevelType w:val="hybridMultilevel"/>
    <w:tmpl w:val="DB5037EC"/>
    <w:lvl w:ilvl="0" w:tplc="2054C060">
      <w:numFmt w:val="bullet"/>
      <w:lvlText w:val="-"/>
      <w:lvlJc w:val="left"/>
      <w:pPr>
        <w:ind w:left="770" w:hanging="360"/>
      </w:pPr>
      <w:rPr>
        <w:rFonts w:ascii="Raleway" w:eastAsiaTheme="minorHAnsi" w:hAnsi="Raleway" w:cstheme="min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14F24607"/>
    <w:multiLevelType w:val="multilevel"/>
    <w:tmpl w:val="5A00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E781D"/>
    <w:multiLevelType w:val="hybridMultilevel"/>
    <w:tmpl w:val="B68A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853113"/>
    <w:multiLevelType w:val="hybridMultilevel"/>
    <w:tmpl w:val="90D60414"/>
    <w:lvl w:ilvl="0" w:tplc="EB444E92">
      <w:numFmt w:val="bullet"/>
      <w:lvlText w:val="-"/>
      <w:lvlJc w:val="left"/>
      <w:pPr>
        <w:ind w:left="1130" w:hanging="360"/>
      </w:pPr>
      <w:rPr>
        <w:rFonts w:ascii="Raleway" w:eastAsiaTheme="minorHAnsi" w:hAnsi="Raleway" w:cstheme="minorBidi"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7" w15:restartNumberingAfterBreak="0">
    <w:nsid w:val="361A3203"/>
    <w:multiLevelType w:val="hybridMultilevel"/>
    <w:tmpl w:val="C6C2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3CF2105"/>
    <w:multiLevelType w:val="multilevel"/>
    <w:tmpl w:val="9D984FD2"/>
    <w:numStyleLink w:val="BullettedList"/>
  </w:abstractNum>
  <w:abstractNum w:abstractNumId="10"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6F0A9B"/>
    <w:multiLevelType w:val="hybridMultilevel"/>
    <w:tmpl w:val="115A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0AE006E"/>
    <w:multiLevelType w:val="hybridMultilevel"/>
    <w:tmpl w:val="C706C5D8"/>
    <w:lvl w:ilvl="0" w:tplc="5AA4CEE6">
      <w:numFmt w:val="bullet"/>
      <w:lvlText w:val="-"/>
      <w:lvlJc w:val="left"/>
      <w:pPr>
        <w:ind w:left="410" w:hanging="360"/>
      </w:pPr>
      <w:rPr>
        <w:rFonts w:ascii="Raleway" w:eastAsiaTheme="minorHAnsi" w:hAnsi="Raleway"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13"/>
  </w:num>
  <w:num w:numId="2">
    <w:abstractNumId w:val="15"/>
  </w:num>
  <w:num w:numId="3">
    <w:abstractNumId w:val="11"/>
  </w:num>
  <w:num w:numId="4">
    <w:abstractNumId w:val="8"/>
  </w:num>
  <w:num w:numId="5">
    <w:abstractNumId w:val="10"/>
  </w:num>
  <w:num w:numId="6">
    <w:abstractNumId w:val="14"/>
  </w:num>
  <w:num w:numId="7">
    <w:abstractNumId w:val="0"/>
  </w:num>
  <w:num w:numId="8">
    <w:abstractNumId w:val="2"/>
  </w:num>
  <w:num w:numId="9">
    <w:abstractNumId w:val="9"/>
  </w:num>
  <w:num w:numId="10">
    <w:abstractNumId w:val="4"/>
  </w:num>
  <w:num w:numId="11">
    <w:abstractNumId w:val="7"/>
  </w:num>
  <w:num w:numId="12">
    <w:abstractNumId w:val="12"/>
  </w:num>
  <w:num w:numId="13">
    <w:abstractNumId w:val="5"/>
  </w:num>
  <w:num w:numId="14">
    <w:abstractNumId w:val="16"/>
  </w:num>
  <w:num w:numId="15">
    <w:abstractNumId w:val="3"/>
  </w:num>
  <w:num w:numId="16">
    <w:abstractNumId w:val="6"/>
  </w:num>
  <w:num w:numId="17">
    <w:abstractNumId w:val="9"/>
    <w:lvlOverride w:ilvl="0">
      <w:lvl w:ilvl="0">
        <w:start w:val="1"/>
        <w:numFmt w:val="bullet"/>
        <w:pStyle w:val="ListBullet"/>
        <w:lvlText w:val=""/>
        <w:lvlJc w:val="left"/>
        <w:pPr>
          <w:ind w:left="864" w:hanging="432"/>
        </w:pPr>
        <w:rPr>
          <w:rFonts w:ascii="Symbol" w:hAnsi="Symbol" w:hint="default"/>
          <w:sz w:val="18"/>
          <w:szCs w:val="18"/>
        </w:rPr>
      </w:lvl>
    </w:lvlOverride>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attachedTemplate r:id="rId1"/>
  <w:stylePaneSortMethod w:val="000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D9"/>
    <w:rsid w:val="000000B9"/>
    <w:rsid w:val="0000033C"/>
    <w:rsid w:val="00001259"/>
    <w:rsid w:val="00007ED9"/>
    <w:rsid w:val="00011963"/>
    <w:rsid w:val="000133C8"/>
    <w:rsid w:val="00013413"/>
    <w:rsid w:val="0001405B"/>
    <w:rsid w:val="000147BB"/>
    <w:rsid w:val="000161E1"/>
    <w:rsid w:val="00021303"/>
    <w:rsid w:val="00023258"/>
    <w:rsid w:val="0002546C"/>
    <w:rsid w:val="00025972"/>
    <w:rsid w:val="00025AD2"/>
    <w:rsid w:val="000264D2"/>
    <w:rsid w:val="000264EC"/>
    <w:rsid w:val="00031A51"/>
    <w:rsid w:val="00043425"/>
    <w:rsid w:val="0004427A"/>
    <w:rsid w:val="0004574E"/>
    <w:rsid w:val="00045BD8"/>
    <w:rsid w:val="0004629D"/>
    <w:rsid w:val="0004638A"/>
    <w:rsid w:val="000531ED"/>
    <w:rsid w:val="00055760"/>
    <w:rsid w:val="00062E00"/>
    <w:rsid w:val="00063604"/>
    <w:rsid w:val="00070B98"/>
    <w:rsid w:val="00071E21"/>
    <w:rsid w:val="000726D5"/>
    <w:rsid w:val="000779C9"/>
    <w:rsid w:val="0008349B"/>
    <w:rsid w:val="00087A7F"/>
    <w:rsid w:val="00090EAB"/>
    <w:rsid w:val="00091D9F"/>
    <w:rsid w:val="00092013"/>
    <w:rsid w:val="00094D43"/>
    <w:rsid w:val="000A3339"/>
    <w:rsid w:val="000A3404"/>
    <w:rsid w:val="000A4D91"/>
    <w:rsid w:val="000A5362"/>
    <w:rsid w:val="000A6D2A"/>
    <w:rsid w:val="000B002B"/>
    <w:rsid w:val="000B18D6"/>
    <w:rsid w:val="000B29A9"/>
    <w:rsid w:val="000B2BAD"/>
    <w:rsid w:val="000B3E83"/>
    <w:rsid w:val="000C528F"/>
    <w:rsid w:val="000C7477"/>
    <w:rsid w:val="000D3A40"/>
    <w:rsid w:val="000D61CA"/>
    <w:rsid w:val="000D67C5"/>
    <w:rsid w:val="000D6C65"/>
    <w:rsid w:val="000D73FC"/>
    <w:rsid w:val="000E297C"/>
    <w:rsid w:val="000E3103"/>
    <w:rsid w:val="000E4B9B"/>
    <w:rsid w:val="000E63EC"/>
    <w:rsid w:val="000E74D7"/>
    <w:rsid w:val="000E78DD"/>
    <w:rsid w:val="000F06E5"/>
    <w:rsid w:val="000F27C0"/>
    <w:rsid w:val="000F384D"/>
    <w:rsid w:val="000F5549"/>
    <w:rsid w:val="000F69E3"/>
    <w:rsid w:val="00107E81"/>
    <w:rsid w:val="00112FF9"/>
    <w:rsid w:val="00113ABF"/>
    <w:rsid w:val="0011530C"/>
    <w:rsid w:val="001176B5"/>
    <w:rsid w:val="00120536"/>
    <w:rsid w:val="00122EEB"/>
    <w:rsid w:val="00125358"/>
    <w:rsid w:val="0013003F"/>
    <w:rsid w:val="0013008C"/>
    <w:rsid w:val="00140C72"/>
    <w:rsid w:val="00143992"/>
    <w:rsid w:val="00144072"/>
    <w:rsid w:val="00147575"/>
    <w:rsid w:val="00154535"/>
    <w:rsid w:val="0015618F"/>
    <w:rsid w:val="001565DD"/>
    <w:rsid w:val="001576EB"/>
    <w:rsid w:val="00157775"/>
    <w:rsid w:val="00161D68"/>
    <w:rsid w:val="001649D6"/>
    <w:rsid w:val="00167085"/>
    <w:rsid w:val="00175401"/>
    <w:rsid w:val="00176080"/>
    <w:rsid w:val="001767E0"/>
    <w:rsid w:val="00177253"/>
    <w:rsid w:val="001818B5"/>
    <w:rsid w:val="00181919"/>
    <w:rsid w:val="00183958"/>
    <w:rsid w:val="00187AAE"/>
    <w:rsid w:val="00190545"/>
    <w:rsid w:val="0019443A"/>
    <w:rsid w:val="00195B7B"/>
    <w:rsid w:val="001A116B"/>
    <w:rsid w:val="001A12DA"/>
    <w:rsid w:val="001A1C79"/>
    <w:rsid w:val="001A26B2"/>
    <w:rsid w:val="001A46EB"/>
    <w:rsid w:val="001A5E49"/>
    <w:rsid w:val="001B000B"/>
    <w:rsid w:val="001B18F2"/>
    <w:rsid w:val="001B4A85"/>
    <w:rsid w:val="001B60E9"/>
    <w:rsid w:val="001C119C"/>
    <w:rsid w:val="001C30E6"/>
    <w:rsid w:val="001C38BF"/>
    <w:rsid w:val="001C44CF"/>
    <w:rsid w:val="001C48EF"/>
    <w:rsid w:val="001C6DE1"/>
    <w:rsid w:val="001D0835"/>
    <w:rsid w:val="001D0F97"/>
    <w:rsid w:val="001D3F3C"/>
    <w:rsid w:val="001D46C2"/>
    <w:rsid w:val="001D4C9E"/>
    <w:rsid w:val="001E1261"/>
    <w:rsid w:val="001F15B1"/>
    <w:rsid w:val="001F229E"/>
    <w:rsid w:val="001F3795"/>
    <w:rsid w:val="001F3D25"/>
    <w:rsid w:val="001F44C0"/>
    <w:rsid w:val="001F4FBE"/>
    <w:rsid w:val="002013C6"/>
    <w:rsid w:val="0020201E"/>
    <w:rsid w:val="002138BB"/>
    <w:rsid w:val="0021475C"/>
    <w:rsid w:val="00221874"/>
    <w:rsid w:val="002229F6"/>
    <w:rsid w:val="00224606"/>
    <w:rsid w:val="00225735"/>
    <w:rsid w:val="00230A99"/>
    <w:rsid w:val="00240F81"/>
    <w:rsid w:val="002451A3"/>
    <w:rsid w:val="002466BB"/>
    <w:rsid w:val="00263D45"/>
    <w:rsid w:val="00265D5B"/>
    <w:rsid w:val="002674B6"/>
    <w:rsid w:val="0027032A"/>
    <w:rsid w:val="00272C14"/>
    <w:rsid w:val="00275E5C"/>
    <w:rsid w:val="00276670"/>
    <w:rsid w:val="00282925"/>
    <w:rsid w:val="00285112"/>
    <w:rsid w:val="0028659D"/>
    <w:rsid w:val="0028782B"/>
    <w:rsid w:val="0029336D"/>
    <w:rsid w:val="00295406"/>
    <w:rsid w:val="00297E2C"/>
    <w:rsid w:val="002A2010"/>
    <w:rsid w:val="002A49C2"/>
    <w:rsid w:val="002B0844"/>
    <w:rsid w:val="002B22C6"/>
    <w:rsid w:val="002B589F"/>
    <w:rsid w:val="002B5DCD"/>
    <w:rsid w:val="002C1414"/>
    <w:rsid w:val="002D0F51"/>
    <w:rsid w:val="002D457C"/>
    <w:rsid w:val="002D5E74"/>
    <w:rsid w:val="002E0C18"/>
    <w:rsid w:val="002E195F"/>
    <w:rsid w:val="002F7708"/>
    <w:rsid w:val="0030104A"/>
    <w:rsid w:val="00302A80"/>
    <w:rsid w:val="00314A75"/>
    <w:rsid w:val="00315419"/>
    <w:rsid w:val="00315B0F"/>
    <w:rsid w:val="0032076A"/>
    <w:rsid w:val="0032161A"/>
    <w:rsid w:val="00322ED7"/>
    <w:rsid w:val="00324F17"/>
    <w:rsid w:val="0032580E"/>
    <w:rsid w:val="00330823"/>
    <w:rsid w:val="00333D46"/>
    <w:rsid w:val="00336EE1"/>
    <w:rsid w:val="0033715A"/>
    <w:rsid w:val="00341F3F"/>
    <w:rsid w:val="00341F59"/>
    <w:rsid w:val="00346AC9"/>
    <w:rsid w:val="00351FE8"/>
    <w:rsid w:val="00355022"/>
    <w:rsid w:val="0035618E"/>
    <w:rsid w:val="00357732"/>
    <w:rsid w:val="00362666"/>
    <w:rsid w:val="00362B81"/>
    <w:rsid w:val="00365FCA"/>
    <w:rsid w:val="00366B8A"/>
    <w:rsid w:val="00370E65"/>
    <w:rsid w:val="00371F8E"/>
    <w:rsid w:val="00372897"/>
    <w:rsid w:val="00373A11"/>
    <w:rsid w:val="003748B9"/>
    <w:rsid w:val="0038187F"/>
    <w:rsid w:val="00384084"/>
    <w:rsid w:val="00384AC8"/>
    <w:rsid w:val="003905C2"/>
    <w:rsid w:val="00390CBE"/>
    <w:rsid w:val="00390F64"/>
    <w:rsid w:val="00394440"/>
    <w:rsid w:val="0039574D"/>
    <w:rsid w:val="003A29B3"/>
    <w:rsid w:val="003A47A9"/>
    <w:rsid w:val="003A7ADE"/>
    <w:rsid w:val="003B2D33"/>
    <w:rsid w:val="003B3D80"/>
    <w:rsid w:val="003B4D18"/>
    <w:rsid w:val="003C07D3"/>
    <w:rsid w:val="003C0BB5"/>
    <w:rsid w:val="003C23A7"/>
    <w:rsid w:val="003C5FA2"/>
    <w:rsid w:val="003C660A"/>
    <w:rsid w:val="003D264C"/>
    <w:rsid w:val="003D288E"/>
    <w:rsid w:val="003D3B81"/>
    <w:rsid w:val="003D6BB2"/>
    <w:rsid w:val="003F2D12"/>
    <w:rsid w:val="003F3C1F"/>
    <w:rsid w:val="003F431E"/>
    <w:rsid w:val="003F5AFC"/>
    <w:rsid w:val="0040013D"/>
    <w:rsid w:val="004021EE"/>
    <w:rsid w:val="00402645"/>
    <w:rsid w:val="00402E99"/>
    <w:rsid w:val="004044BC"/>
    <w:rsid w:val="0040523C"/>
    <w:rsid w:val="004067B9"/>
    <w:rsid w:val="004077AA"/>
    <w:rsid w:val="004103C0"/>
    <w:rsid w:val="00415581"/>
    <w:rsid w:val="00420D42"/>
    <w:rsid w:val="004213AE"/>
    <w:rsid w:val="00421B0B"/>
    <w:rsid w:val="00423605"/>
    <w:rsid w:val="00425C1D"/>
    <w:rsid w:val="00431E77"/>
    <w:rsid w:val="004346A8"/>
    <w:rsid w:val="00434873"/>
    <w:rsid w:val="00434EEB"/>
    <w:rsid w:val="00435936"/>
    <w:rsid w:val="00435F4D"/>
    <w:rsid w:val="00436288"/>
    <w:rsid w:val="00443AE8"/>
    <w:rsid w:val="0044639F"/>
    <w:rsid w:val="00452292"/>
    <w:rsid w:val="0045270A"/>
    <w:rsid w:val="00452C42"/>
    <w:rsid w:val="004546C3"/>
    <w:rsid w:val="0045706E"/>
    <w:rsid w:val="00460E3C"/>
    <w:rsid w:val="00466DAC"/>
    <w:rsid w:val="0047418F"/>
    <w:rsid w:val="004757F7"/>
    <w:rsid w:val="00476BA6"/>
    <w:rsid w:val="00477C66"/>
    <w:rsid w:val="00482A7D"/>
    <w:rsid w:val="00482C55"/>
    <w:rsid w:val="004865C2"/>
    <w:rsid w:val="00497F20"/>
    <w:rsid w:val="004A007F"/>
    <w:rsid w:val="004A18F5"/>
    <w:rsid w:val="004A2CD9"/>
    <w:rsid w:val="004A329C"/>
    <w:rsid w:val="004A3C1E"/>
    <w:rsid w:val="004A6926"/>
    <w:rsid w:val="004A6C84"/>
    <w:rsid w:val="004A7A21"/>
    <w:rsid w:val="004A7F82"/>
    <w:rsid w:val="004B4147"/>
    <w:rsid w:val="004B47BD"/>
    <w:rsid w:val="004C00D9"/>
    <w:rsid w:val="004C64BC"/>
    <w:rsid w:val="004C6D25"/>
    <w:rsid w:val="004D59A0"/>
    <w:rsid w:val="004D7C49"/>
    <w:rsid w:val="004E44C0"/>
    <w:rsid w:val="004E64B3"/>
    <w:rsid w:val="004E6CBB"/>
    <w:rsid w:val="004E78F0"/>
    <w:rsid w:val="004F1EDF"/>
    <w:rsid w:val="004F4867"/>
    <w:rsid w:val="004F5C1A"/>
    <w:rsid w:val="005007AB"/>
    <w:rsid w:val="005009AD"/>
    <w:rsid w:val="00500AC6"/>
    <w:rsid w:val="00501303"/>
    <w:rsid w:val="005043CE"/>
    <w:rsid w:val="0050658C"/>
    <w:rsid w:val="0050759E"/>
    <w:rsid w:val="00512389"/>
    <w:rsid w:val="00512F45"/>
    <w:rsid w:val="00513DDD"/>
    <w:rsid w:val="005148A3"/>
    <w:rsid w:val="0051562B"/>
    <w:rsid w:val="00515870"/>
    <w:rsid w:val="00517EB5"/>
    <w:rsid w:val="005213B7"/>
    <w:rsid w:val="0052525C"/>
    <w:rsid w:val="00527A92"/>
    <w:rsid w:val="0053117F"/>
    <w:rsid w:val="0053505D"/>
    <w:rsid w:val="00542225"/>
    <w:rsid w:val="00543A04"/>
    <w:rsid w:val="00547A3A"/>
    <w:rsid w:val="00550093"/>
    <w:rsid w:val="00550E9C"/>
    <w:rsid w:val="00551908"/>
    <w:rsid w:val="00552F9B"/>
    <w:rsid w:val="0055592E"/>
    <w:rsid w:val="00556B9C"/>
    <w:rsid w:val="005636A7"/>
    <w:rsid w:val="00566877"/>
    <w:rsid w:val="00573333"/>
    <w:rsid w:val="00581339"/>
    <w:rsid w:val="0058627A"/>
    <w:rsid w:val="00586783"/>
    <w:rsid w:val="005868A6"/>
    <w:rsid w:val="0059033F"/>
    <w:rsid w:val="00590888"/>
    <w:rsid w:val="00594E5E"/>
    <w:rsid w:val="005951DB"/>
    <w:rsid w:val="005A20B8"/>
    <w:rsid w:val="005A5880"/>
    <w:rsid w:val="005B3EA7"/>
    <w:rsid w:val="005B3F1D"/>
    <w:rsid w:val="005B77CE"/>
    <w:rsid w:val="005B7DB3"/>
    <w:rsid w:val="005C0DED"/>
    <w:rsid w:val="005C15E7"/>
    <w:rsid w:val="005C5758"/>
    <w:rsid w:val="005C6E8C"/>
    <w:rsid w:val="005D5B4B"/>
    <w:rsid w:val="005D6B71"/>
    <w:rsid w:val="005D799F"/>
    <w:rsid w:val="005E1C1E"/>
    <w:rsid w:val="005E2418"/>
    <w:rsid w:val="005E2520"/>
    <w:rsid w:val="005E2EAD"/>
    <w:rsid w:val="005E32D4"/>
    <w:rsid w:val="005E4DED"/>
    <w:rsid w:val="005F0494"/>
    <w:rsid w:val="005F16AC"/>
    <w:rsid w:val="005F40C4"/>
    <w:rsid w:val="0060406F"/>
    <w:rsid w:val="006063BF"/>
    <w:rsid w:val="0060653A"/>
    <w:rsid w:val="00612888"/>
    <w:rsid w:val="0061400D"/>
    <w:rsid w:val="00617E47"/>
    <w:rsid w:val="006204C2"/>
    <w:rsid w:val="00621B5C"/>
    <w:rsid w:val="00623CF0"/>
    <w:rsid w:val="0062699F"/>
    <w:rsid w:val="006331EA"/>
    <w:rsid w:val="00633ADA"/>
    <w:rsid w:val="00643E34"/>
    <w:rsid w:val="00646603"/>
    <w:rsid w:val="00646E4D"/>
    <w:rsid w:val="00647D19"/>
    <w:rsid w:val="00651FC5"/>
    <w:rsid w:val="00652994"/>
    <w:rsid w:val="00652B13"/>
    <w:rsid w:val="00654ED0"/>
    <w:rsid w:val="006579F3"/>
    <w:rsid w:val="006610DA"/>
    <w:rsid w:val="0066170D"/>
    <w:rsid w:val="00661BC4"/>
    <w:rsid w:val="006656E9"/>
    <w:rsid w:val="00671D67"/>
    <w:rsid w:val="006806E2"/>
    <w:rsid w:val="00680AA0"/>
    <w:rsid w:val="00680C13"/>
    <w:rsid w:val="00681471"/>
    <w:rsid w:val="00681AE2"/>
    <w:rsid w:val="006829A4"/>
    <w:rsid w:val="00685FB0"/>
    <w:rsid w:val="00686987"/>
    <w:rsid w:val="006976CD"/>
    <w:rsid w:val="006A33BF"/>
    <w:rsid w:val="006A732D"/>
    <w:rsid w:val="006B47AF"/>
    <w:rsid w:val="006B69EA"/>
    <w:rsid w:val="006C2DFF"/>
    <w:rsid w:val="006C411E"/>
    <w:rsid w:val="006C4230"/>
    <w:rsid w:val="006D55A8"/>
    <w:rsid w:val="006D5EEF"/>
    <w:rsid w:val="006D6F7F"/>
    <w:rsid w:val="006D73EC"/>
    <w:rsid w:val="006E4D5E"/>
    <w:rsid w:val="006E5D97"/>
    <w:rsid w:val="006F08C7"/>
    <w:rsid w:val="006F0E36"/>
    <w:rsid w:val="006F2991"/>
    <w:rsid w:val="006F3915"/>
    <w:rsid w:val="006F4C0F"/>
    <w:rsid w:val="006F6A5D"/>
    <w:rsid w:val="00700DB5"/>
    <w:rsid w:val="007046BF"/>
    <w:rsid w:val="00704D81"/>
    <w:rsid w:val="0071013D"/>
    <w:rsid w:val="0071014F"/>
    <w:rsid w:val="0071202D"/>
    <w:rsid w:val="0071605B"/>
    <w:rsid w:val="007172EE"/>
    <w:rsid w:val="00721511"/>
    <w:rsid w:val="00723649"/>
    <w:rsid w:val="00731A62"/>
    <w:rsid w:val="00732E6C"/>
    <w:rsid w:val="007374DE"/>
    <w:rsid w:val="00737B73"/>
    <w:rsid w:val="007400F4"/>
    <w:rsid w:val="00741057"/>
    <w:rsid w:val="00741080"/>
    <w:rsid w:val="00750270"/>
    <w:rsid w:val="00754BFB"/>
    <w:rsid w:val="007571B5"/>
    <w:rsid w:val="00760D80"/>
    <w:rsid w:val="00761B63"/>
    <w:rsid w:val="00765B69"/>
    <w:rsid w:val="00765E82"/>
    <w:rsid w:val="00772338"/>
    <w:rsid w:val="00772AD3"/>
    <w:rsid w:val="00775AA0"/>
    <w:rsid w:val="007772B1"/>
    <w:rsid w:val="0078180E"/>
    <w:rsid w:val="007831CD"/>
    <w:rsid w:val="00785302"/>
    <w:rsid w:val="00786F5D"/>
    <w:rsid w:val="00787947"/>
    <w:rsid w:val="00793A88"/>
    <w:rsid w:val="007A1FA9"/>
    <w:rsid w:val="007A3835"/>
    <w:rsid w:val="007A4AD7"/>
    <w:rsid w:val="007A50E1"/>
    <w:rsid w:val="007A7ECF"/>
    <w:rsid w:val="007B1B79"/>
    <w:rsid w:val="007B5C42"/>
    <w:rsid w:val="007B7E0E"/>
    <w:rsid w:val="007C23A9"/>
    <w:rsid w:val="007C3CCC"/>
    <w:rsid w:val="007C3E30"/>
    <w:rsid w:val="007C44FF"/>
    <w:rsid w:val="007C5B05"/>
    <w:rsid w:val="007C60C5"/>
    <w:rsid w:val="007D0200"/>
    <w:rsid w:val="007D2EB0"/>
    <w:rsid w:val="007D3CE9"/>
    <w:rsid w:val="007D3D2B"/>
    <w:rsid w:val="007D4C7E"/>
    <w:rsid w:val="007D516D"/>
    <w:rsid w:val="007E5973"/>
    <w:rsid w:val="007E5CFC"/>
    <w:rsid w:val="007F08A5"/>
    <w:rsid w:val="007F4621"/>
    <w:rsid w:val="007F7662"/>
    <w:rsid w:val="00812EBB"/>
    <w:rsid w:val="0081315F"/>
    <w:rsid w:val="008146F9"/>
    <w:rsid w:val="008149A1"/>
    <w:rsid w:val="00820842"/>
    <w:rsid w:val="00820E2A"/>
    <w:rsid w:val="008219AE"/>
    <w:rsid w:val="00823FCB"/>
    <w:rsid w:val="00824715"/>
    <w:rsid w:val="008267D4"/>
    <w:rsid w:val="00830208"/>
    <w:rsid w:val="00841090"/>
    <w:rsid w:val="008424CE"/>
    <w:rsid w:val="0084366F"/>
    <w:rsid w:val="00846F44"/>
    <w:rsid w:val="00847AF6"/>
    <w:rsid w:val="00847D6A"/>
    <w:rsid w:val="00850400"/>
    <w:rsid w:val="008516E0"/>
    <w:rsid w:val="00852398"/>
    <w:rsid w:val="00853146"/>
    <w:rsid w:val="008547C5"/>
    <w:rsid w:val="0086229A"/>
    <w:rsid w:val="00863728"/>
    <w:rsid w:val="008645C1"/>
    <w:rsid w:val="0086696A"/>
    <w:rsid w:val="00867479"/>
    <w:rsid w:val="00870957"/>
    <w:rsid w:val="00871E92"/>
    <w:rsid w:val="0087464C"/>
    <w:rsid w:val="00880487"/>
    <w:rsid w:val="008809F7"/>
    <w:rsid w:val="008845C4"/>
    <w:rsid w:val="00890F1A"/>
    <w:rsid w:val="00893267"/>
    <w:rsid w:val="00893EB1"/>
    <w:rsid w:val="008955A5"/>
    <w:rsid w:val="008A66AF"/>
    <w:rsid w:val="008A6AB0"/>
    <w:rsid w:val="008A77F8"/>
    <w:rsid w:val="008A7D33"/>
    <w:rsid w:val="008B38AA"/>
    <w:rsid w:val="008B6E7B"/>
    <w:rsid w:val="008B7CEF"/>
    <w:rsid w:val="008C0B08"/>
    <w:rsid w:val="008C2245"/>
    <w:rsid w:val="008D0D05"/>
    <w:rsid w:val="008D3FB7"/>
    <w:rsid w:val="008D4C85"/>
    <w:rsid w:val="008E2197"/>
    <w:rsid w:val="008E5903"/>
    <w:rsid w:val="008E7A22"/>
    <w:rsid w:val="008F2D99"/>
    <w:rsid w:val="008F360F"/>
    <w:rsid w:val="008F3CF6"/>
    <w:rsid w:val="008F4745"/>
    <w:rsid w:val="0090427F"/>
    <w:rsid w:val="0090533E"/>
    <w:rsid w:val="009072AE"/>
    <w:rsid w:val="009109CF"/>
    <w:rsid w:val="00914E58"/>
    <w:rsid w:val="0091697B"/>
    <w:rsid w:val="00917B8E"/>
    <w:rsid w:val="00920DDB"/>
    <w:rsid w:val="009368EF"/>
    <w:rsid w:val="00941636"/>
    <w:rsid w:val="00943EE8"/>
    <w:rsid w:val="00950523"/>
    <w:rsid w:val="00957299"/>
    <w:rsid w:val="00960A02"/>
    <w:rsid w:val="00963302"/>
    <w:rsid w:val="00963FF6"/>
    <w:rsid w:val="00966E98"/>
    <w:rsid w:val="00974C10"/>
    <w:rsid w:val="00977161"/>
    <w:rsid w:val="00981C71"/>
    <w:rsid w:val="00984C97"/>
    <w:rsid w:val="009857BE"/>
    <w:rsid w:val="00992EB7"/>
    <w:rsid w:val="009939B6"/>
    <w:rsid w:val="00994E71"/>
    <w:rsid w:val="00995D9E"/>
    <w:rsid w:val="00996439"/>
    <w:rsid w:val="00997594"/>
    <w:rsid w:val="00997E86"/>
    <w:rsid w:val="009A78BF"/>
    <w:rsid w:val="009A7A17"/>
    <w:rsid w:val="009B1E08"/>
    <w:rsid w:val="009B3340"/>
    <w:rsid w:val="009B38D1"/>
    <w:rsid w:val="009B4B4C"/>
    <w:rsid w:val="009B60C9"/>
    <w:rsid w:val="009B7D45"/>
    <w:rsid w:val="009C272C"/>
    <w:rsid w:val="009D07E6"/>
    <w:rsid w:val="009D0DD6"/>
    <w:rsid w:val="009D1320"/>
    <w:rsid w:val="009D171E"/>
    <w:rsid w:val="009D325B"/>
    <w:rsid w:val="009D3D41"/>
    <w:rsid w:val="009D3EC1"/>
    <w:rsid w:val="009D4523"/>
    <w:rsid w:val="009D4B54"/>
    <w:rsid w:val="009D5536"/>
    <w:rsid w:val="009D696C"/>
    <w:rsid w:val="009E0D91"/>
    <w:rsid w:val="009E2B54"/>
    <w:rsid w:val="009E3F70"/>
    <w:rsid w:val="009E512D"/>
    <w:rsid w:val="009E644B"/>
    <w:rsid w:val="009E6D10"/>
    <w:rsid w:val="009F51E1"/>
    <w:rsid w:val="009F71ED"/>
    <w:rsid w:val="00A00800"/>
    <w:rsid w:val="00A024C1"/>
    <w:rsid w:val="00A02B58"/>
    <w:rsid w:val="00A034BD"/>
    <w:rsid w:val="00A03A88"/>
    <w:rsid w:val="00A124D2"/>
    <w:rsid w:val="00A12E5E"/>
    <w:rsid w:val="00A17034"/>
    <w:rsid w:val="00A20C65"/>
    <w:rsid w:val="00A218DE"/>
    <w:rsid w:val="00A21AF8"/>
    <w:rsid w:val="00A24128"/>
    <w:rsid w:val="00A25575"/>
    <w:rsid w:val="00A316BE"/>
    <w:rsid w:val="00A31F5C"/>
    <w:rsid w:val="00A40607"/>
    <w:rsid w:val="00A51848"/>
    <w:rsid w:val="00A53355"/>
    <w:rsid w:val="00A5387A"/>
    <w:rsid w:val="00A54365"/>
    <w:rsid w:val="00A54750"/>
    <w:rsid w:val="00A54E22"/>
    <w:rsid w:val="00A567CD"/>
    <w:rsid w:val="00A60D1F"/>
    <w:rsid w:val="00A64000"/>
    <w:rsid w:val="00A6425D"/>
    <w:rsid w:val="00A648D6"/>
    <w:rsid w:val="00A74DFA"/>
    <w:rsid w:val="00A75558"/>
    <w:rsid w:val="00A77167"/>
    <w:rsid w:val="00A810FC"/>
    <w:rsid w:val="00A91816"/>
    <w:rsid w:val="00A95982"/>
    <w:rsid w:val="00A96376"/>
    <w:rsid w:val="00A964E1"/>
    <w:rsid w:val="00AA4D34"/>
    <w:rsid w:val="00AA67C8"/>
    <w:rsid w:val="00AA79B1"/>
    <w:rsid w:val="00AB2C43"/>
    <w:rsid w:val="00AB5560"/>
    <w:rsid w:val="00AB5D26"/>
    <w:rsid w:val="00AB7E6F"/>
    <w:rsid w:val="00AD1FC2"/>
    <w:rsid w:val="00AD73D5"/>
    <w:rsid w:val="00AE01EA"/>
    <w:rsid w:val="00AE4716"/>
    <w:rsid w:val="00AE6C7D"/>
    <w:rsid w:val="00AF0F00"/>
    <w:rsid w:val="00AF2FDB"/>
    <w:rsid w:val="00AF3816"/>
    <w:rsid w:val="00AF5E02"/>
    <w:rsid w:val="00AF7025"/>
    <w:rsid w:val="00AF73D2"/>
    <w:rsid w:val="00B03ED5"/>
    <w:rsid w:val="00B072D9"/>
    <w:rsid w:val="00B07E83"/>
    <w:rsid w:val="00B10474"/>
    <w:rsid w:val="00B1082B"/>
    <w:rsid w:val="00B121D7"/>
    <w:rsid w:val="00B12E81"/>
    <w:rsid w:val="00B165E0"/>
    <w:rsid w:val="00B17B31"/>
    <w:rsid w:val="00B206E1"/>
    <w:rsid w:val="00B2168B"/>
    <w:rsid w:val="00B21D64"/>
    <w:rsid w:val="00B22D16"/>
    <w:rsid w:val="00B270C4"/>
    <w:rsid w:val="00B277CE"/>
    <w:rsid w:val="00B30965"/>
    <w:rsid w:val="00B3531E"/>
    <w:rsid w:val="00B36141"/>
    <w:rsid w:val="00B36385"/>
    <w:rsid w:val="00B36D3B"/>
    <w:rsid w:val="00B36E49"/>
    <w:rsid w:val="00B4021B"/>
    <w:rsid w:val="00B509C0"/>
    <w:rsid w:val="00B526F8"/>
    <w:rsid w:val="00B52839"/>
    <w:rsid w:val="00B54B97"/>
    <w:rsid w:val="00B551C8"/>
    <w:rsid w:val="00B5716F"/>
    <w:rsid w:val="00B57C4E"/>
    <w:rsid w:val="00B611D2"/>
    <w:rsid w:val="00B62834"/>
    <w:rsid w:val="00B63187"/>
    <w:rsid w:val="00B640E5"/>
    <w:rsid w:val="00B65AA7"/>
    <w:rsid w:val="00B65C0A"/>
    <w:rsid w:val="00B71F49"/>
    <w:rsid w:val="00B73660"/>
    <w:rsid w:val="00B73E22"/>
    <w:rsid w:val="00B769BD"/>
    <w:rsid w:val="00B83D02"/>
    <w:rsid w:val="00B85B58"/>
    <w:rsid w:val="00B87D13"/>
    <w:rsid w:val="00B90B10"/>
    <w:rsid w:val="00B934C4"/>
    <w:rsid w:val="00B95A75"/>
    <w:rsid w:val="00B9678C"/>
    <w:rsid w:val="00B97A00"/>
    <w:rsid w:val="00BA10E7"/>
    <w:rsid w:val="00BA456E"/>
    <w:rsid w:val="00BA6BE6"/>
    <w:rsid w:val="00BB151E"/>
    <w:rsid w:val="00BB6AD8"/>
    <w:rsid w:val="00BB7915"/>
    <w:rsid w:val="00BB7CE4"/>
    <w:rsid w:val="00BB7FF2"/>
    <w:rsid w:val="00BC2012"/>
    <w:rsid w:val="00BC33C3"/>
    <w:rsid w:val="00BC6496"/>
    <w:rsid w:val="00BC72CD"/>
    <w:rsid w:val="00BD4A29"/>
    <w:rsid w:val="00BD4B5C"/>
    <w:rsid w:val="00BD4F2B"/>
    <w:rsid w:val="00BD5570"/>
    <w:rsid w:val="00BD78CB"/>
    <w:rsid w:val="00BE1156"/>
    <w:rsid w:val="00BE118F"/>
    <w:rsid w:val="00BE5788"/>
    <w:rsid w:val="00BE727A"/>
    <w:rsid w:val="00BE766B"/>
    <w:rsid w:val="00BF0DAF"/>
    <w:rsid w:val="00BF1B38"/>
    <w:rsid w:val="00BF4D9C"/>
    <w:rsid w:val="00C0137B"/>
    <w:rsid w:val="00C03E18"/>
    <w:rsid w:val="00C0462E"/>
    <w:rsid w:val="00C05345"/>
    <w:rsid w:val="00C05563"/>
    <w:rsid w:val="00C06CAC"/>
    <w:rsid w:val="00C0711A"/>
    <w:rsid w:val="00C11107"/>
    <w:rsid w:val="00C1460E"/>
    <w:rsid w:val="00C1657F"/>
    <w:rsid w:val="00C219BA"/>
    <w:rsid w:val="00C22E6F"/>
    <w:rsid w:val="00C23F7E"/>
    <w:rsid w:val="00C24E0F"/>
    <w:rsid w:val="00C25377"/>
    <w:rsid w:val="00C27626"/>
    <w:rsid w:val="00C34389"/>
    <w:rsid w:val="00C344AA"/>
    <w:rsid w:val="00C348FE"/>
    <w:rsid w:val="00C372E1"/>
    <w:rsid w:val="00C37786"/>
    <w:rsid w:val="00C37B1A"/>
    <w:rsid w:val="00C436D5"/>
    <w:rsid w:val="00C44C3F"/>
    <w:rsid w:val="00C460E1"/>
    <w:rsid w:val="00C46223"/>
    <w:rsid w:val="00C51C90"/>
    <w:rsid w:val="00C52E07"/>
    <w:rsid w:val="00C54F91"/>
    <w:rsid w:val="00C56458"/>
    <w:rsid w:val="00C57A8B"/>
    <w:rsid w:val="00C631F0"/>
    <w:rsid w:val="00C66E48"/>
    <w:rsid w:val="00C7016F"/>
    <w:rsid w:val="00C772D3"/>
    <w:rsid w:val="00C777FF"/>
    <w:rsid w:val="00C80EEE"/>
    <w:rsid w:val="00C80F05"/>
    <w:rsid w:val="00C84E4D"/>
    <w:rsid w:val="00C85F6E"/>
    <w:rsid w:val="00C87A29"/>
    <w:rsid w:val="00C90213"/>
    <w:rsid w:val="00C92A12"/>
    <w:rsid w:val="00C92A8B"/>
    <w:rsid w:val="00CA3B32"/>
    <w:rsid w:val="00CB2068"/>
    <w:rsid w:val="00CC1913"/>
    <w:rsid w:val="00CC3F28"/>
    <w:rsid w:val="00CD040F"/>
    <w:rsid w:val="00CD0B17"/>
    <w:rsid w:val="00CD2FD2"/>
    <w:rsid w:val="00CD3145"/>
    <w:rsid w:val="00CD336D"/>
    <w:rsid w:val="00CD36B7"/>
    <w:rsid w:val="00CD61A9"/>
    <w:rsid w:val="00CD69C0"/>
    <w:rsid w:val="00CD7C5D"/>
    <w:rsid w:val="00CE2267"/>
    <w:rsid w:val="00CE3CE3"/>
    <w:rsid w:val="00CF042A"/>
    <w:rsid w:val="00CF1AC9"/>
    <w:rsid w:val="00CF59FE"/>
    <w:rsid w:val="00CF5EC7"/>
    <w:rsid w:val="00D0083A"/>
    <w:rsid w:val="00D02BFF"/>
    <w:rsid w:val="00D036FF"/>
    <w:rsid w:val="00D03925"/>
    <w:rsid w:val="00D04CBD"/>
    <w:rsid w:val="00D113D4"/>
    <w:rsid w:val="00D12DFD"/>
    <w:rsid w:val="00D159C6"/>
    <w:rsid w:val="00D202B2"/>
    <w:rsid w:val="00D23EDA"/>
    <w:rsid w:val="00D25891"/>
    <w:rsid w:val="00D26A2F"/>
    <w:rsid w:val="00D26D25"/>
    <w:rsid w:val="00D344EE"/>
    <w:rsid w:val="00D3491D"/>
    <w:rsid w:val="00D35623"/>
    <w:rsid w:val="00D368B6"/>
    <w:rsid w:val="00D431AE"/>
    <w:rsid w:val="00D4583C"/>
    <w:rsid w:val="00D47CD9"/>
    <w:rsid w:val="00D53E15"/>
    <w:rsid w:val="00D56DAE"/>
    <w:rsid w:val="00D57135"/>
    <w:rsid w:val="00D610D4"/>
    <w:rsid w:val="00D62B7E"/>
    <w:rsid w:val="00D63D05"/>
    <w:rsid w:val="00D703C7"/>
    <w:rsid w:val="00D72E57"/>
    <w:rsid w:val="00D74B91"/>
    <w:rsid w:val="00D75610"/>
    <w:rsid w:val="00D76057"/>
    <w:rsid w:val="00D811AD"/>
    <w:rsid w:val="00D821FE"/>
    <w:rsid w:val="00D83769"/>
    <w:rsid w:val="00D84866"/>
    <w:rsid w:val="00D86530"/>
    <w:rsid w:val="00D86ACB"/>
    <w:rsid w:val="00D9701F"/>
    <w:rsid w:val="00D97074"/>
    <w:rsid w:val="00DA001F"/>
    <w:rsid w:val="00DA08F7"/>
    <w:rsid w:val="00DA2546"/>
    <w:rsid w:val="00DA6082"/>
    <w:rsid w:val="00DB0F18"/>
    <w:rsid w:val="00DB2F8B"/>
    <w:rsid w:val="00DB4516"/>
    <w:rsid w:val="00DB6A87"/>
    <w:rsid w:val="00DC10D5"/>
    <w:rsid w:val="00DC332F"/>
    <w:rsid w:val="00DC47FE"/>
    <w:rsid w:val="00DC4BB8"/>
    <w:rsid w:val="00DC541A"/>
    <w:rsid w:val="00DC5F82"/>
    <w:rsid w:val="00DD59A0"/>
    <w:rsid w:val="00DD5CBE"/>
    <w:rsid w:val="00DE0A79"/>
    <w:rsid w:val="00DE4F1C"/>
    <w:rsid w:val="00DE5436"/>
    <w:rsid w:val="00DE6E42"/>
    <w:rsid w:val="00DE6F0C"/>
    <w:rsid w:val="00DF4DA1"/>
    <w:rsid w:val="00DF5D14"/>
    <w:rsid w:val="00E05ECB"/>
    <w:rsid w:val="00E120D3"/>
    <w:rsid w:val="00E12205"/>
    <w:rsid w:val="00E132AE"/>
    <w:rsid w:val="00E14B47"/>
    <w:rsid w:val="00E16721"/>
    <w:rsid w:val="00E172F9"/>
    <w:rsid w:val="00E20A21"/>
    <w:rsid w:val="00E23CE7"/>
    <w:rsid w:val="00E25713"/>
    <w:rsid w:val="00E26EDA"/>
    <w:rsid w:val="00E273D3"/>
    <w:rsid w:val="00E40394"/>
    <w:rsid w:val="00E405FB"/>
    <w:rsid w:val="00E41776"/>
    <w:rsid w:val="00E43309"/>
    <w:rsid w:val="00E43428"/>
    <w:rsid w:val="00E4470F"/>
    <w:rsid w:val="00E53039"/>
    <w:rsid w:val="00E5436E"/>
    <w:rsid w:val="00E54566"/>
    <w:rsid w:val="00E55CBB"/>
    <w:rsid w:val="00E64A78"/>
    <w:rsid w:val="00E6668A"/>
    <w:rsid w:val="00E67378"/>
    <w:rsid w:val="00E70D76"/>
    <w:rsid w:val="00E70E07"/>
    <w:rsid w:val="00E720D1"/>
    <w:rsid w:val="00E82AA1"/>
    <w:rsid w:val="00E853D9"/>
    <w:rsid w:val="00E87D0B"/>
    <w:rsid w:val="00E91E78"/>
    <w:rsid w:val="00E920B7"/>
    <w:rsid w:val="00E96C0B"/>
    <w:rsid w:val="00E97664"/>
    <w:rsid w:val="00EA3506"/>
    <w:rsid w:val="00EA3B54"/>
    <w:rsid w:val="00EA5A1E"/>
    <w:rsid w:val="00EB10E8"/>
    <w:rsid w:val="00EB33A9"/>
    <w:rsid w:val="00EB3C86"/>
    <w:rsid w:val="00EB4B8A"/>
    <w:rsid w:val="00EB6DCD"/>
    <w:rsid w:val="00EC2C59"/>
    <w:rsid w:val="00EC331C"/>
    <w:rsid w:val="00EC356C"/>
    <w:rsid w:val="00EC575B"/>
    <w:rsid w:val="00EC659F"/>
    <w:rsid w:val="00EC6A8C"/>
    <w:rsid w:val="00EC7922"/>
    <w:rsid w:val="00ED0BA8"/>
    <w:rsid w:val="00ED2F3B"/>
    <w:rsid w:val="00ED44D7"/>
    <w:rsid w:val="00ED49D2"/>
    <w:rsid w:val="00ED6F0B"/>
    <w:rsid w:val="00ED7C57"/>
    <w:rsid w:val="00ED7CA2"/>
    <w:rsid w:val="00ED7E8A"/>
    <w:rsid w:val="00EE06AC"/>
    <w:rsid w:val="00EE12F6"/>
    <w:rsid w:val="00EE2C83"/>
    <w:rsid w:val="00EE3824"/>
    <w:rsid w:val="00EE7B40"/>
    <w:rsid w:val="00EF0F0F"/>
    <w:rsid w:val="00EF12A0"/>
    <w:rsid w:val="00EF23F0"/>
    <w:rsid w:val="00EF279D"/>
    <w:rsid w:val="00EF3890"/>
    <w:rsid w:val="00EF3AE1"/>
    <w:rsid w:val="00EF55E1"/>
    <w:rsid w:val="00EF57F9"/>
    <w:rsid w:val="00EF6E12"/>
    <w:rsid w:val="00F007D0"/>
    <w:rsid w:val="00F0433A"/>
    <w:rsid w:val="00F0652A"/>
    <w:rsid w:val="00F071A1"/>
    <w:rsid w:val="00F07A6F"/>
    <w:rsid w:val="00F10358"/>
    <w:rsid w:val="00F10CF4"/>
    <w:rsid w:val="00F1285F"/>
    <w:rsid w:val="00F14ADE"/>
    <w:rsid w:val="00F25636"/>
    <w:rsid w:val="00F37AE7"/>
    <w:rsid w:val="00F4355B"/>
    <w:rsid w:val="00F45D7D"/>
    <w:rsid w:val="00F47F07"/>
    <w:rsid w:val="00F50845"/>
    <w:rsid w:val="00F52529"/>
    <w:rsid w:val="00F525F2"/>
    <w:rsid w:val="00F52BF6"/>
    <w:rsid w:val="00F567EA"/>
    <w:rsid w:val="00F60734"/>
    <w:rsid w:val="00F65CAA"/>
    <w:rsid w:val="00F66A3B"/>
    <w:rsid w:val="00F66AD3"/>
    <w:rsid w:val="00F66DD5"/>
    <w:rsid w:val="00F71F2E"/>
    <w:rsid w:val="00F765F4"/>
    <w:rsid w:val="00F77B80"/>
    <w:rsid w:val="00F803EA"/>
    <w:rsid w:val="00F90CA5"/>
    <w:rsid w:val="00F91833"/>
    <w:rsid w:val="00F96B0E"/>
    <w:rsid w:val="00FA04E3"/>
    <w:rsid w:val="00FA3753"/>
    <w:rsid w:val="00FA3BD7"/>
    <w:rsid w:val="00FA4543"/>
    <w:rsid w:val="00FA5AF4"/>
    <w:rsid w:val="00FA753E"/>
    <w:rsid w:val="00FB184A"/>
    <w:rsid w:val="00FC2AF3"/>
    <w:rsid w:val="00FC3824"/>
    <w:rsid w:val="00FC3ED4"/>
    <w:rsid w:val="00FC40FF"/>
    <w:rsid w:val="00FC6023"/>
    <w:rsid w:val="00FD19C7"/>
    <w:rsid w:val="00FD1ADA"/>
    <w:rsid w:val="00FD594B"/>
    <w:rsid w:val="00FE4BBD"/>
    <w:rsid w:val="00FE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622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62626" w:themeColor="text1" w:themeTint="D9"/>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C43"/>
  </w:style>
  <w:style w:type="paragraph" w:styleId="Heading1">
    <w:name w:val="heading 1"/>
    <w:aliases w:val="Heading 1 (sections)"/>
    <w:basedOn w:val="Normal"/>
    <w:next w:val="Normal"/>
    <w:link w:val="Heading1Char"/>
    <w:uiPriority w:val="9"/>
    <w:qFormat/>
    <w:rsid w:val="00AB2C43"/>
    <w:pPr>
      <w:keepNext/>
      <w:keepLines/>
      <w:pBdr>
        <w:bottom w:val="single" w:sz="4" w:space="1" w:color="auto"/>
      </w:pBdr>
      <w:tabs>
        <w:tab w:val="center" w:pos="6120"/>
        <w:tab w:val="right" w:pos="11520"/>
      </w:tabs>
      <w:spacing w:before="160"/>
      <w:jc w:val="center"/>
      <w:outlineLvl w:val="0"/>
    </w:pPr>
    <w:rPr>
      <w:rFonts w:eastAsiaTheme="majorEastAsia" w:cstheme="majorHAnsi"/>
      <w:color w:val="auto"/>
      <w:spacing w:val="40"/>
      <w:sz w:val="24"/>
      <w:szCs w:val="22"/>
    </w:rPr>
  </w:style>
  <w:style w:type="paragraph" w:styleId="Heading2">
    <w:name w:val="heading 2"/>
    <w:aliases w:val="Heading 2 (dep)"/>
    <w:basedOn w:val="Normal"/>
    <w:next w:val="Normal"/>
    <w:link w:val="Heading2Char"/>
    <w:uiPriority w:val="9"/>
    <w:unhideWhenUsed/>
    <w:rsid w:val="008E2197"/>
    <w:pPr>
      <w:keepNext/>
      <w:keepLines/>
      <w:outlineLvl w:val="1"/>
    </w:pPr>
    <w:rPr>
      <w:rFonts w:eastAsiaTheme="majorEastAsia" w:cstheme="majorBidi"/>
      <w:color w:val="000000" w:themeColor="accent1"/>
      <w:sz w:val="22"/>
      <w:szCs w:val="26"/>
    </w:rPr>
  </w:style>
  <w:style w:type="paragraph" w:styleId="Heading3">
    <w:name w:val="heading 3"/>
    <w:aliases w:val="Heading 3 (Entry)"/>
    <w:basedOn w:val="Normal"/>
    <w:next w:val="Normal"/>
    <w:link w:val="Heading3Char"/>
    <w:uiPriority w:val="9"/>
    <w:unhideWhenUsed/>
    <w:qFormat/>
    <w:rsid w:val="00AB2C43"/>
    <w:pPr>
      <w:tabs>
        <w:tab w:val="center" w:pos="6120"/>
        <w:tab w:val="right" w:pos="11520"/>
      </w:tabs>
      <w:spacing w:before="80"/>
      <w:contextualSpacing/>
      <w:outlineLvl w:val="2"/>
    </w:pPr>
    <w:rPr>
      <w:color w:val="000000" w:themeColor="accent1"/>
      <w:sz w:val="20"/>
    </w:rPr>
  </w:style>
  <w:style w:type="paragraph" w:styleId="Heading4">
    <w:name w:val="heading 4"/>
    <w:basedOn w:val="Normal"/>
    <w:next w:val="Normal"/>
    <w:link w:val="Heading4Char"/>
    <w:uiPriority w:val="9"/>
    <w:unhideWhenUsed/>
    <w:qFormat/>
    <w:rsid w:val="00AB2C43"/>
    <w:pPr>
      <w:keepNext/>
      <w:keepLines/>
      <w:outlineLvl w:val="3"/>
    </w:pPr>
    <w:rPr>
      <w:rFonts w:eastAsiaTheme="majorEastAsia" w:cstheme="majorBidi"/>
      <w:i/>
      <w:iCs/>
      <w:sz w:val="20"/>
    </w:rPr>
  </w:style>
  <w:style w:type="paragraph" w:styleId="Heading5">
    <w:name w:val="heading 5"/>
    <w:basedOn w:val="Normal"/>
    <w:next w:val="Normal"/>
    <w:link w:val="Heading5Char"/>
    <w:uiPriority w:val="9"/>
    <w:unhideWhenUsed/>
    <w:qFormat/>
    <w:rsid w:val="00AB2C43"/>
    <w:pPr>
      <w:tabs>
        <w:tab w:val="center" w:pos="6120"/>
        <w:tab w:val="right" w:pos="11520"/>
      </w:tabs>
      <w:spacing w:before="80"/>
      <w:contextualSpacing/>
      <w:outlineLvl w:val="4"/>
    </w:pPr>
    <w:rPr>
      <w:color w:val="000000"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uiPriority w:val="34"/>
    <w:semiHidden/>
    <w:rsid w:val="00B21D64"/>
    <w:pPr>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AB2C43"/>
    <w:rPr>
      <w:b/>
      <w:caps/>
      <w:color w:val="FFFFFF" w:themeColor="background1"/>
      <w:sz w:val="108"/>
    </w:rPr>
  </w:style>
  <w:style w:type="paragraph" w:styleId="Title">
    <w:name w:val="Title"/>
    <w:basedOn w:val="Normal"/>
    <w:next w:val="Normal"/>
    <w:link w:val="TitleChar"/>
    <w:uiPriority w:val="10"/>
    <w:qFormat/>
    <w:rsid w:val="00AB2C43"/>
    <w:pPr>
      <w:tabs>
        <w:tab w:val="center" w:pos="6120"/>
        <w:tab w:val="right" w:pos="11520"/>
      </w:tabs>
      <w:spacing w:line="192" w:lineRule="auto"/>
      <w:jc w:val="center"/>
    </w:pPr>
    <w:rPr>
      <w:rFonts w:asciiTheme="majorHAnsi" w:hAnsiTheme="majorHAnsi" w:cstheme="majorHAnsi"/>
      <w:color w:val="auto"/>
      <w:sz w:val="52"/>
      <w:szCs w:val="52"/>
    </w:rPr>
  </w:style>
  <w:style w:type="character" w:customStyle="1" w:styleId="LogoChar">
    <w:name w:val="Logo Char"/>
    <w:basedOn w:val="DefaultParagraphFont"/>
    <w:link w:val="Logo"/>
    <w:uiPriority w:val="12"/>
    <w:rsid w:val="00AB2C43"/>
    <w:rPr>
      <w:b/>
      <w:caps/>
      <w:color w:val="FFFFFF" w:themeColor="background1"/>
      <w:sz w:val="108"/>
    </w:rPr>
  </w:style>
  <w:style w:type="character" w:customStyle="1" w:styleId="TitleChar">
    <w:name w:val="Title Char"/>
    <w:basedOn w:val="DefaultParagraphFont"/>
    <w:link w:val="Title"/>
    <w:uiPriority w:val="10"/>
    <w:rsid w:val="00AB2C43"/>
    <w:rPr>
      <w:rFonts w:asciiTheme="majorHAnsi" w:hAnsiTheme="majorHAnsi" w:cstheme="majorHAnsi"/>
      <w:color w:val="auto"/>
      <w:sz w:val="52"/>
      <w:szCs w:val="52"/>
    </w:rPr>
  </w:style>
  <w:style w:type="paragraph" w:styleId="Subtitle">
    <w:name w:val="Subtitle"/>
    <w:basedOn w:val="Normal"/>
    <w:next w:val="Normal"/>
    <w:link w:val="SubtitleChar"/>
    <w:uiPriority w:val="11"/>
    <w:qFormat/>
    <w:rsid w:val="00AB2C43"/>
    <w:pPr>
      <w:numPr>
        <w:ilvl w:val="1"/>
      </w:numPr>
    </w:pPr>
    <w:rPr>
      <w:rFonts w:asciiTheme="majorHAnsi" w:eastAsiaTheme="minorEastAsia" w:hAnsiTheme="majorHAnsi"/>
      <w:color w:val="7F7F7F" w:themeColor="accent4"/>
      <w:sz w:val="44"/>
      <w:szCs w:val="22"/>
    </w:rPr>
  </w:style>
  <w:style w:type="character" w:customStyle="1" w:styleId="SubtitleChar">
    <w:name w:val="Subtitle Char"/>
    <w:basedOn w:val="DefaultParagraphFont"/>
    <w:link w:val="Subtitle"/>
    <w:uiPriority w:val="11"/>
    <w:rsid w:val="00AB2C43"/>
    <w:rPr>
      <w:rFonts w:asciiTheme="majorHAnsi" w:eastAsiaTheme="minorEastAsia" w:hAnsiTheme="majorHAnsi"/>
      <w:color w:val="7F7F7F" w:themeColor="accent4"/>
      <w:sz w:val="44"/>
      <w:szCs w:val="22"/>
    </w:rPr>
  </w:style>
  <w:style w:type="paragraph" w:customStyle="1" w:styleId="Jobtitle">
    <w:name w:val="Job title"/>
    <w:basedOn w:val="Normal"/>
    <w:link w:val="JobtitleChar"/>
    <w:uiPriority w:val="13"/>
    <w:qFormat/>
    <w:rsid w:val="00AB2C43"/>
    <w:pPr>
      <w:spacing w:after="120" w:line="192" w:lineRule="auto"/>
      <w:jc w:val="center"/>
    </w:pPr>
    <w:rPr>
      <w:color w:val="auto"/>
      <w:spacing w:val="40"/>
      <w:sz w:val="24"/>
      <w:szCs w:val="22"/>
    </w:rPr>
  </w:style>
  <w:style w:type="character" w:customStyle="1" w:styleId="Heading1Char">
    <w:name w:val="Heading 1 Char"/>
    <w:aliases w:val="Heading 1 (sections) Char"/>
    <w:basedOn w:val="DefaultParagraphFont"/>
    <w:link w:val="Heading1"/>
    <w:uiPriority w:val="9"/>
    <w:rsid w:val="00AB2C43"/>
    <w:rPr>
      <w:rFonts w:eastAsiaTheme="majorEastAsia" w:cstheme="majorHAnsi"/>
      <w:color w:val="auto"/>
      <w:spacing w:val="40"/>
      <w:sz w:val="24"/>
      <w:szCs w:val="22"/>
    </w:rPr>
  </w:style>
  <w:style w:type="character" w:customStyle="1" w:styleId="JobtitleChar">
    <w:name w:val="Job title Char"/>
    <w:basedOn w:val="DefaultParagraphFont"/>
    <w:link w:val="Jobtitle"/>
    <w:uiPriority w:val="13"/>
    <w:rsid w:val="00AB2C43"/>
    <w:rPr>
      <w:color w:val="auto"/>
      <w:spacing w:val="40"/>
      <w:sz w:val="24"/>
      <w:szCs w:val="22"/>
    </w:rPr>
  </w:style>
  <w:style w:type="paragraph" w:customStyle="1" w:styleId="Introduction">
    <w:name w:val="Introduction"/>
    <w:basedOn w:val="Normal"/>
    <w:link w:val="IntroductionChar"/>
    <w:uiPriority w:val="15"/>
    <w:qFormat/>
    <w:rsid w:val="00AB2C43"/>
    <w:pPr>
      <w:ind w:right="288"/>
    </w:pPr>
    <w:rPr>
      <w:i/>
      <w:color w:val="000000" w:themeColor="accent5" w:themeShade="40"/>
      <w:sz w:val="20"/>
    </w:rPr>
  </w:style>
  <w:style w:type="paragraph" w:customStyle="1" w:styleId="Contact">
    <w:name w:val="Contact"/>
    <w:basedOn w:val="Normal"/>
    <w:link w:val="ContactChar"/>
    <w:uiPriority w:val="14"/>
    <w:qFormat/>
    <w:rsid w:val="00AB2C43"/>
    <w:pPr>
      <w:spacing w:before="40" w:after="40"/>
    </w:pPr>
    <w:rPr>
      <w:rFonts w:asciiTheme="majorHAnsi" w:hAnsiTheme="majorHAnsi"/>
      <w:sz w:val="16"/>
    </w:rPr>
  </w:style>
  <w:style w:type="character" w:customStyle="1" w:styleId="IntroductionChar">
    <w:name w:val="Introduction Char"/>
    <w:basedOn w:val="DefaultParagraphFont"/>
    <w:link w:val="Introduction"/>
    <w:uiPriority w:val="15"/>
    <w:rsid w:val="00AB2C43"/>
    <w:rPr>
      <w:i/>
      <w:color w:val="000000" w:themeColor="accent5" w:themeShade="40"/>
      <w:sz w:val="20"/>
    </w:rPr>
  </w:style>
  <w:style w:type="paragraph" w:customStyle="1" w:styleId="Skill">
    <w:name w:val="Skill"/>
    <w:basedOn w:val="Normal"/>
    <w:link w:val="SkillChar"/>
    <w:uiPriority w:val="17"/>
    <w:qFormat/>
    <w:rsid w:val="00AB2C43"/>
    <w:pPr>
      <w:jc w:val="center"/>
    </w:pPr>
    <w:rPr>
      <w:kern w:val="24"/>
    </w:rPr>
  </w:style>
  <w:style w:type="character" w:customStyle="1" w:styleId="ContactChar">
    <w:name w:val="Contact Char"/>
    <w:basedOn w:val="DefaultParagraphFont"/>
    <w:link w:val="Contact"/>
    <w:uiPriority w:val="14"/>
    <w:rsid w:val="00AB2C43"/>
    <w:rPr>
      <w:rFonts w:asciiTheme="majorHAnsi" w:hAnsiTheme="majorHAnsi"/>
      <w:sz w:val="16"/>
    </w:rPr>
  </w:style>
  <w:style w:type="paragraph" w:customStyle="1" w:styleId="Skillscore">
    <w:name w:val="Skill score"/>
    <w:basedOn w:val="Normal"/>
    <w:link w:val="SkillscoreChar"/>
    <w:uiPriority w:val="16"/>
    <w:qFormat/>
    <w:rsid w:val="00AB2C43"/>
    <w:pPr>
      <w:jc w:val="center"/>
    </w:pPr>
    <w:rPr>
      <w:rFonts w:asciiTheme="majorHAnsi" w:hAnsiTheme="majorHAnsi"/>
      <w:color w:val="7F7F7F" w:themeColor="accent4"/>
      <w:kern w:val="24"/>
    </w:rPr>
  </w:style>
  <w:style w:type="character" w:customStyle="1" w:styleId="SkillChar">
    <w:name w:val="Skill Char"/>
    <w:basedOn w:val="DefaultParagraphFont"/>
    <w:link w:val="Skill"/>
    <w:uiPriority w:val="17"/>
    <w:rsid w:val="00AB2C43"/>
    <w:rPr>
      <w:kern w:val="24"/>
    </w:rPr>
  </w:style>
  <w:style w:type="character" w:customStyle="1" w:styleId="Heading2Char">
    <w:name w:val="Heading 2 Char"/>
    <w:aliases w:val="Heading 2 (dep) Char"/>
    <w:basedOn w:val="DefaultParagraphFont"/>
    <w:link w:val="Heading2"/>
    <w:uiPriority w:val="9"/>
    <w:rsid w:val="008E2197"/>
    <w:rPr>
      <w:rFonts w:eastAsiaTheme="majorEastAsia" w:cstheme="majorBidi"/>
      <w:color w:val="000000" w:themeColor="accent1"/>
      <w:sz w:val="22"/>
      <w:szCs w:val="26"/>
    </w:rPr>
  </w:style>
  <w:style w:type="character" w:customStyle="1" w:styleId="SkillscoreChar">
    <w:name w:val="Skill score Char"/>
    <w:basedOn w:val="DefaultParagraphFont"/>
    <w:link w:val="Skillscore"/>
    <w:uiPriority w:val="16"/>
    <w:rsid w:val="00AB2C43"/>
    <w:rPr>
      <w:rFonts w:asciiTheme="majorHAnsi" w:hAnsiTheme="majorHAnsi"/>
      <w:color w:val="7F7F7F" w:themeColor="accent4"/>
      <w:kern w:val="24"/>
    </w:rPr>
  </w:style>
  <w:style w:type="character" w:customStyle="1" w:styleId="Heading3Char">
    <w:name w:val="Heading 3 Char"/>
    <w:aliases w:val="Heading 3 (Entry) Char"/>
    <w:basedOn w:val="DefaultParagraphFont"/>
    <w:link w:val="Heading3"/>
    <w:uiPriority w:val="9"/>
    <w:rsid w:val="00AB2C43"/>
    <w:rPr>
      <w:color w:val="000000" w:themeColor="accent1"/>
      <w:sz w:val="20"/>
    </w:rPr>
  </w:style>
  <w:style w:type="character" w:customStyle="1" w:styleId="Heading4Char">
    <w:name w:val="Heading 4 Char"/>
    <w:basedOn w:val="DefaultParagraphFont"/>
    <w:link w:val="Heading4"/>
    <w:uiPriority w:val="9"/>
    <w:rsid w:val="00AB2C43"/>
    <w:rPr>
      <w:rFonts w:eastAsiaTheme="majorEastAsia" w:cstheme="majorBidi"/>
      <w:i/>
      <w:iCs/>
      <w:sz w:val="20"/>
    </w:rPr>
  </w:style>
  <w:style w:type="character" w:customStyle="1" w:styleId="Heading5Char">
    <w:name w:val="Heading 5 Char"/>
    <w:basedOn w:val="DefaultParagraphFont"/>
    <w:link w:val="Heading5"/>
    <w:uiPriority w:val="9"/>
    <w:rsid w:val="00AB2C43"/>
    <w:rPr>
      <w:color w:val="000000" w:themeColor="accent1"/>
      <w:sz w:val="20"/>
      <w:szCs w:val="20"/>
    </w:rPr>
  </w:style>
  <w:style w:type="paragraph" w:styleId="ListBullet">
    <w:name w:val="List Bullet"/>
    <w:basedOn w:val="Normal"/>
    <w:uiPriority w:val="99"/>
    <w:qFormat/>
    <w:rsid w:val="00AB2C43"/>
    <w:pPr>
      <w:numPr>
        <w:numId w:val="17"/>
      </w:numPr>
      <w:contextualSpacing/>
    </w:pPr>
    <w:rPr>
      <w:color w:val="auto"/>
    </w:rPr>
  </w:style>
  <w:style w:type="numbering" w:customStyle="1" w:styleId="BullettedList">
    <w:name w:val="BullettedList"/>
    <w:uiPriority w:val="99"/>
    <w:rsid w:val="00A6425D"/>
    <w:pPr>
      <w:numPr>
        <w:numId w:val="8"/>
      </w:numPr>
    </w:pPr>
  </w:style>
  <w:style w:type="paragraph" w:customStyle="1" w:styleId="Description">
    <w:name w:val="Description"/>
    <w:basedOn w:val="Normal"/>
    <w:link w:val="DescriptionChar"/>
    <w:uiPriority w:val="18"/>
    <w:qFormat/>
    <w:rsid w:val="00AB2C43"/>
    <w:pPr>
      <w:tabs>
        <w:tab w:val="right" w:pos="10800"/>
      </w:tabs>
      <w:spacing w:before="40"/>
      <w:contextualSpacing/>
    </w:pPr>
    <w:rPr>
      <w:color w:val="auto"/>
      <w:sz w:val="20"/>
      <w:szCs w:val="20"/>
    </w:rPr>
  </w:style>
  <w:style w:type="character" w:customStyle="1" w:styleId="DescriptionChar">
    <w:name w:val="Description Char"/>
    <w:basedOn w:val="DefaultParagraphFont"/>
    <w:link w:val="Description"/>
    <w:uiPriority w:val="18"/>
    <w:rsid w:val="00AB2C43"/>
    <w:rPr>
      <w:color w:val="auto"/>
      <w:sz w:val="20"/>
      <w:szCs w:val="20"/>
    </w:rPr>
  </w:style>
  <w:style w:type="table" w:styleId="TableGridLight">
    <w:name w:val="Grid Table Light"/>
    <w:basedOn w:val="TableNormal"/>
    <w:uiPriority w:val="40"/>
    <w:rsid w:val="004C00D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ublic-draftstyledefault-unorderedlistitem">
    <w:name w:val="public-draftstyledefault-unorderedlistitem"/>
    <w:basedOn w:val="Normal"/>
    <w:rsid w:val="001565DD"/>
    <w:pPr>
      <w:spacing w:before="100" w:beforeAutospacing="1" w:after="100" w:afterAutospacing="1"/>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9D07E6"/>
    <w:rPr>
      <w:color w:val="000000" w:themeColor="hyperlink"/>
      <w:u w:val="single"/>
    </w:rPr>
  </w:style>
  <w:style w:type="character" w:styleId="UnresolvedMention">
    <w:name w:val="Unresolved Mention"/>
    <w:basedOn w:val="DefaultParagraphFont"/>
    <w:uiPriority w:val="99"/>
    <w:semiHidden/>
    <w:unhideWhenUsed/>
    <w:rsid w:val="009D07E6"/>
    <w:rPr>
      <w:color w:val="605E5C"/>
      <w:shd w:val="clear" w:color="auto" w:fill="E1DFDD"/>
    </w:rPr>
  </w:style>
  <w:style w:type="character" w:styleId="CommentReference">
    <w:name w:val="annotation reference"/>
    <w:basedOn w:val="DefaultParagraphFont"/>
    <w:uiPriority w:val="99"/>
    <w:semiHidden/>
    <w:unhideWhenUsed/>
    <w:rsid w:val="00BC6496"/>
    <w:rPr>
      <w:sz w:val="16"/>
      <w:szCs w:val="16"/>
    </w:rPr>
  </w:style>
  <w:style w:type="paragraph" w:styleId="CommentText">
    <w:name w:val="annotation text"/>
    <w:basedOn w:val="Normal"/>
    <w:link w:val="CommentTextChar"/>
    <w:uiPriority w:val="99"/>
    <w:semiHidden/>
    <w:unhideWhenUsed/>
    <w:rsid w:val="00BC6496"/>
    <w:rPr>
      <w:sz w:val="20"/>
      <w:szCs w:val="20"/>
    </w:rPr>
  </w:style>
  <w:style w:type="character" w:customStyle="1" w:styleId="CommentTextChar">
    <w:name w:val="Comment Text Char"/>
    <w:basedOn w:val="DefaultParagraphFont"/>
    <w:link w:val="CommentText"/>
    <w:uiPriority w:val="99"/>
    <w:semiHidden/>
    <w:rsid w:val="00BC6496"/>
    <w:rPr>
      <w:sz w:val="20"/>
      <w:szCs w:val="20"/>
    </w:rPr>
  </w:style>
  <w:style w:type="paragraph" w:styleId="CommentSubject">
    <w:name w:val="annotation subject"/>
    <w:basedOn w:val="CommentText"/>
    <w:next w:val="CommentText"/>
    <w:link w:val="CommentSubjectChar"/>
    <w:uiPriority w:val="99"/>
    <w:semiHidden/>
    <w:unhideWhenUsed/>
    <w:rsid w:val="00BC6496"/>
    <w:rPr>
      <w:b/>
      <w:bCs/>
    </w:rPr>
  </w:style>
  <w:style w:type="character" w:customStyle="1" w:styleId="CommentSubjectChar">
    <w:name w:val="Comment Subject Char"/>
    <w:basedOn w:val="CommentTextChar"/>
    <w:link w:val="CommentSubject"/>
    <w:uiPriority w:val="99"/>
    <w:semiHidden/>
    <w:rsid w:val="00BC6496"/>
    <w:rPr>
      <w:b/>
      <w:bCs/>
      <w:sz w:val="20"/>
      <w:szCs w:val="20"/>
    </w:rPr>
  </w:style>
  <w:style w:type="paragraph" w:styleId="BalloonText">
    <w:name w:val="Balloon Text"/>
    <w:basedOn w:val="Normal"/>
    <w:link w:val="BalloonTextChar"/>
    <w:uiPriority w:val="99"/>
    <w:semiHidden/>
    <w:unhideWhenUsed/>
    <w:rsid w:val="00BC6496"/>
    <w:rPr>
      <w:rFonts w:ascii="Segoe UI" w:hAnsi="Segoe UI" w:cs="Segoe UI"/>
    </w:rPr>
  </w:style>
  <w:style w:type="character" w:customStyle="1" w:styleId="BalloonTextChar">
    <w:name w:val="Balloon Text Char"/>
    <w:basedOn w:val="DefaultParagraphFont"/>
    <w:link w:val="BalloonText"/>
    <w:uiPriority w:val="99"/>
    <w:semiHidden/>
    <w:rsid w:val="00BC6496"/>
    <w:rPr>
      <w:rFonts w:ascii="Segoe UI" w:hAnsi="Segoe UI" w:cs="Segoe UI"/>
    </w:rPr>
  </w:style>
  <w:style w:type="numbering" w:customStyle="1" w:styleId="BullettedList1">
    <w:name w:val="BullettedList1"/>
    <w:uiPriority w:val="99"/>
    <w:rsid w:val="00853146"/>
  </w:style>
  <w:style w:type="paragraph" w:styleId="FootnoteText">
    <w:name w:val="footnote text"/>
    <w:basedOn w:val="Normal"/>
    <w:link w:val="FootnoteTextChar"/>
    <w:uiPriority w:val="99"/>
    <w:semiHidden/>
    <w:unhideWhenUsed/>
    <w:rsid w:val="00276670"/>
    <w:rPr>
      <w:sz w:val="20"/>
      <w:szCs w:val="20"/>
    </w:rPr>
  </w:style>
  <w:style w:type="character" w:customStyle="1" w:styleId="FootnoteTextChar">
    <w:name w:val="Footnote Text Char"/>
    <w:basedOn w:val="DefaultParagraphFont"/>
    <w:link w:val="FootnoteText"/>
    <w:uiPriority w:val="99"/>
    <w:semiHidden/>
    <w:rsid w:val="00276670"/>
    <w:rPr>
      <w:sz w:val="20"/>
      <w:szCs w:val="20"/>
    </w:rPr>
  </w:style>
  <w:style w:type="character" w:styleId="FootnoteReference">
    <w:name w:val="footnote reference"/>
    <w:basedOn w:val="DefaultParagraphFont"/>
    <w:uiPriority w:val="99"/>
    <w:semiHidden/>
    <w:unhideWhenUsed/>
    <w:rsid w:val="00276670"/>
    <w:rPr>
      <w:vertAlign w:val="superscript"/>
    </w:rPr>
  </w:style>
  <w:style w:type="character" w:styleId="FollowedHyperlink">
    <w:name w:val="FollowedHyperlink"/>
    <w:basedOn w:val="DefaultParagraphFont"/>
    <w:uiPriority w:val="99"/>
    <w:semiHidden/>
    <w:unhideWhenUsed/>
    <w:rsid w:val="00C11107"/>
    <w:rPr>
      <w:color w:val="000000" w:themeColor="followedHyperlink"/>
      <w:u w:val="single"/>
    </w:rPr>
  </w:style>
  <w:style w:type="paragraph" w:customStyle="1" w:styleId="LogisticalInfo">
    <w:name w:val="Logistical Info"/>
    <w:basedOn w:val="Normal"/>
    <w:link w:val="LogisticalInfoChar"/>
    <w:qFormat/>
    <w:rsid w:val="00AB2C43"/>
    <w:pPr>
      <w:tabs>
        <w:tab w:val="center" w:pos="6120"/>
        <w:tab w:val="right" w:pos="11520"/>
      </w:tabs>
      <w:spacing w:after="240" w:line="192" w:lineRule="auto"/>
      <w:contextualSpacing/>
      <w:jc w:val="center"/>
    </w:pPr>
    <w:rPr>
      <w:color w:val="auto"/>
      <w:sz w:val="20"/>
      <w:szCs w:val="20"/>
    </w:rPr>
  </w:style>
  <w:style w:type="character" w:customStyle="1" w:styleId="LogisticalInfoChar">
    <w:name w:val="Logistical Info Char"/>
    <w:basedOn w:val="DefaultParagraphFont"/>
    <w:link w:val="LogisticalInfo"/>
    <w:rsid w:val="00AB2C43"/>
    <w:rPr>
      <w:color w:val="auto"/>
      <w:sz w:val="20"/>
      <w:szCs w:val="20"/>
    </w:rPr>
  </w:style>
  <w:style w:type="paragraph" w:customStyle="1" w:styleId="CoverLetterBody">
    <w:name w:val="Cover Letter Body"/>
    <w:basedOn w:val="Normal"/>
    <w:link w:val="CoverLetterBodyChar"/>
    <w:qFormat/>
    <w:rsid w:val="00E55CBB"/>
    <w:rPr>
      <w:sz w:val="20"/>
    </w:rPr>
  </w:style>
  <w:style w:type="character" w:customStyle="1" w:styleId="CoverLetterBodyChar">
    <w:name w:val="Cover Letter Body Char"/>
    <w:basedOn w:val="DefaultParagraphFont"/>
    <w:link w:val="CoverLetterBody"/>
    <w:rsid w:val="00E55CBB"/>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577662">
      <w:bodyDiv w:val="1"/>
      <w:marLeft w:val="0"/>
      <w:marRight w:val="0"/>
      <w:marTop w:val="0"/>
      <w:marBottom w:val="0"/>
      <w:divBdr>
        <w:top w:val="none" w:sz="0" w:space="0" w:color="auto"/>
        <w:left w:val="none" w:sz="0" w:space="0" w:color="auto"/>
        <w:bottom w:val="none" w:sz="0" w:space="0" w:color="auto"/>
        <w:right w:val="none" w:sz="0" w:space="0" w:color="auto"/>
      </w:divBdr>
    </w:div>
    <w:div w:id="1611743256">
      <w:bodyDiv w:val="1"/>
      <w:marLeft w:val="0"/>
      <w:marRight w:val="0"/>
      <w:marTop w:val="0"/>
      <w:marBottom w:val="0"/>
      <w:divBdr>
        <w:top w:val="none" w:sz="0" w:space="0" w:color="auto"/>
        <w:left w:val="none" w:sz="0" w:space="0" w:color="auto"/>
        <w:bottom w:val="none" w:sz="0" w:space="0" w:color="auto"/>
        <w:right w:val="none" w:sz="0" w:space="0" w:color="auto"/>
      </w:divBdr>
      <w:divsChild>
        <w:div w:id="775096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iveshenry1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henry-iv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enryives.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Ives\AppData\Roaming\Microsoft\Templates\Modern%20initials%20resume.dotx" TargetMode="External"/></Relationships>
</file>

<file path=word/theme/theme1.xml><?xml version="1.0" encoding="utf-8"?>
<a:theme xmlns:a="http://schemas.openxmlformats.org/drawingml/2006/main" name="Resume">
  <a:themeElements>
    <a:clrScheme name="Custom 2">
      <a:dk1>
        <a:srgbClr val="000000"/>
      </a:dk1>
      <a:lt1>
        <a:srgbClr val="FFFFFF"/>
      </a:lt1>
      <a:dk2>
        <a:srgbClr val="000000"/>
      </a:dk2>
      <a:lt2>
        <a:srgbClr val="FFFFFF"/>
      </a:lt2>
      <a:accent1>
        <a:srgbClr val="000000"/>
      </a:accent1>
      <a:accent2>
        <a:srgbClr val="7F7F7F"/>
      </a:accent2>
      <a:accent3>
        <a:srgbClr val="7F7F7F"/>
      </a:accent3>
      <a:accent4>
        <a:srgbClr val="7F7F7F"/>
      </a:accent4>
      <a:accent5>
        <a:srgbClr val="000000"/>
      </a:accent5>
      <a:accent6>
        <a:srgbClr val="BFBFBF"/>
      </a:accent6>
      <a:hlink>
        <a:srgbClr val="000000"/>
      </a:hlink>
      <a:folHlink>
        <a:srgbClr val="000000"/>
      </a:folHlink>
    </a:clrScheme>
    <a:fontScheme name="Custom 2">
      <a:majorFont>
        <a:latin typeface="Martel"/>
        <a:ea typeface=""/>
        <a:cs typeface=""/>
      </a:majorFont>
      <a:minorFont>
        <a:latin typeface="Raleway"/>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30677A414ED42B74CF54FA0652B6A" ma:contentTypeVersion="8" ma:contentTypeDescription="Create a new document." ma:contentTypeScope="" ma:versionID="eb06c1cb1130e8485ea259993ac49d85">
  <xsd:schema xmlns:xsd="http://www.w3.org/2001/XMLSchema" xmlns:xs="http://www.w3.org/2001/XMLSchema" xmlns:p="http://schemas.microsoft.com/office/2006/metadata/properties" xmlns:ns3="d0698a0d-1557-4dd2-af92-1a1de29b5274" targetNamespace="http://schemas.microsoft.com/office/2006/metadata/properties" ma:root="true" ma:fieldsID="f4cba7d475394b05037ff56d213164f4" ns3:_="">
    <xsd:import namespace="d0698a0d-1557-4dd2-af92-1a1de29b527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98a0d-1557-4dd2-af92-1a1de29b52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583799-85B8-4E2A-9EFE-6187A4DAF098}">
  <ds:schemaRefs>
    <ds:schemaRef ds:uri="http://schemas.microsoft.com/sharepoint/v3/contenttype/forms"/>
  </ds:schemaRefs>
</ds:datastoreItem>
</file>

<file path=customXml/itemProps2.xml><?xml version="1.0" encoding="utf-8"?>
<ds:datastoreItem xmlns:ds="http://schemas.openxmlformats.org/officeDocument/2006/customXml" ds:itemID="{02F1E884-EAC9-4CB9-AC07-A3DE04008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98a0d-1557-4dd2-af92-1a1de29b5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9610F7-0BB7-4C7A-8CDD-CD20399F88A7}">
  <ds:schemaRefs>
    <ds:schemaRef ds:uri="http://schemas.openxmlformats.org/officeDocument/2006/bibliography"/>
  </ds:schemaRefs>
</ds:datastoreItem>
</file>

<file path=customXml/itemProps4.xml><?xml version="1.0" encoding="utf-8"?>
<ds:datastoreItem xmlns:ds="http://schemas.openxmlformats.org/officeDocument/2006/customXml" ds:itemID="{FE9CB4F8-792D-4AD0-B590-AADEB9CEAF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Modern initials resume.dotx</Template>
  <TotalTime>0</TotalTime>
  <Pages>1</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2020-08-10T02:19:00Z</dcterms:created>
  <dcterms:modified xsi:type="dcterms:W3CDTF">2020-09-23T02:25:00Z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0x0101005C130677A414ED42B74CF54FA0652B6A</vt:lpwstr>
  </property>
</Properties>
</file>